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2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4"/>
        <w:gridCol w:w="426"/>
        <w:gridCol w:w="250"/>
        <w:gridCol w:w="51"/>
        <w:gridCol w:w="6419"/>
        <w:gridCol w:w="131"/>
      </w:tblGrid>
      <w:tr w:rsidR="00EF71C4" w14:paraId="506118CF" w14:textId="77777777" w:rsidTr="00486C0E">
        <w:trPr>
          <w:trHeight w:val="3542"/>
        </w:trPr>
        <w:tc>
          <w:tcPr>
            <w:tcW w:w="3644" w:type="dxa"/>
            <w:vAlign w:val="bottom"/>
          </w:tcPr>
          <w:p w14:paraId="6B9F0FDC" w14:textId="4B1D1ABD" w:rsidR="00EF71C4" w:rsidRDefault="00DB1A98" w:rsidP="007B6BAC">
            <w:pPr>
              <w:tabs>
                <w:tab w:val="left" w:pos="990"/>
              </w:tabs>
              <w:jc w:val="center"/>
            </w:pPr>
            <w:r>
              <w:t xml:space="preserve">, </w:t>
            </w:r>
            <w:r w:rsidR="00EF71C4">
              <w:rPr>
                <w:noProof/>
              </w:rPr>
              <mc:AlternateContent>
                <mc:Choice Requires="wps">
                  <w:drawing>
                    <wp:inline distT="0" distB="0" distL="0" distR="0" wp14:anchorId="0EB45C69" wp14:editId="2E94458A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3CD88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BDAAIBAQIBAQICAgICAgICAwUDAwMDAwYEBAMFBwYHBwcGBwcICQsJ&#10;CAgKCAcHCg0KCgsMDAwMBwkODw0MDgsMDAz/2wBDAQICAgMDAwYDAwYMCAcIDAwMDAwMDAwMDAwM&#10;DAwMDAwMDAwMDAwMDAwMDAwMDAwMDAwMDAwMDAwMDAwMDAwMDAz/wAARCAGoAZ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7" w:type="dxa"/>
            <w:gridSpan w:val="3"/>
          </w:tcPr>
          <w:p w14:paraId="5030577E" w14:textId="77777777" w:rsidR="00EF71C4" w:rsidRDefault="00EF71C4" w:rsidP="007B6BAC">
            <w:pPr>
              <w:tabs>
                <w:tab w:val="left" w:pos="990"/>
              </w:tabs>
            </w:pPr>
          </w:p>
        </w:tc>
        <w:tc>
          <w:tcPr>
            <w:tcW w:w="6550" w:type="dxa"/>
            <w:gridSpan w:val="2"/>
            <w:vAlign w:val="bottom"/>
          </w:tcPr>
          <w:p w14:paraId="69995E41" w14:textId="77777777" w:rsidR="00EF71C4" w:rsidRDefault="00EF71C4" w:rsidP="007B6BAC">
            <w:pPr>
              <w:pStyle w:val="Title"/>
            </w:pPr>
            <w:r>
              <w:t>TASLIM ARIF</w:t>
            </w:r>
          </w:p>
          <w:p w14:paraId="1BA39FD5" w14:textId="2582A5FB" w:rsidR="00047F78" w:rsidRPr="00047F78" w:rsidRDefault="00047F78" w:rsidP="00047F78">
            <w:pPr>
              <w:pStyle w:val="Subtitle"/>
              <w:rPr>
                <w:spacing w:val="23"/>
                <w:w w:val="83"/>
              </w:rPr>
            </w:pPr>
            <w:bookmarkStart w:id="0" w:name="_GoBack"/>
            <w:r w:rsidRPr="00260D48">
              <w:rPr>
                <w:spacing w:val="0"/>
                <w:w w:val="39"/>
              </w:rPr>
              <w:t>Sr. Advisory Consultant – SAP BWo</w:t>
            </w:r>
            <w:r w:rsidRPr="00260D48">
              <w:rPr>
                <w:spacing w:val="42"/>
                <w:w w:val="39"/>
              </w:rPr>
              <w:t>H</w:t>
            </w:r>
          </w:p>
          <w:p w14:paraId="145CA7FE" w14:textId="47F8843C" w:rsidR="00EF71C4" w:rsidRDefault="00EF71C4" w:rsidP="00CD78C2">
            <w:pPr>
              <w:rPr>
                <w:b/>
                <w:color w:val="0070C0"/>
                <w:sz w:val="20"/>
                <w:szCs w:val="20"/>
              </w:rPr>
            </w:pPr>
            <w:r w:rsidRPr="008F4528">
              <w:rPr>
                <w:b/>
                <w:color w:val="0070C0"/>
                <w:sz w:val="20"/>
                <w:szCs w:val="20"/>
              </w:rPr>
              <w:t>SAP BW and BW on HANA, SAP Native HANA, BW/4HANA</w:t>
            </w:r>
            <w:r w:rsidR="00DB1A98">
              <w:rPr>
                <w:b/>
                <w:color w:val="0070C0"/>
                <w:sz w:val="20"/>
                <w:szCs w:val="20"/>
              </w:rPr>
              <w:t>, S4HANA Embedded Analytics (ABAP CDS + OData + Fiori),</w:t>
            </w:r>
          </w:p>
          <w:p w14:paraId="23F5C0D9" w14:textId="2327A6FA" w:rsidR="00DB1A98" w:rsidRPr="008F4528" w:rsidRDefault="00DB1A98" w:rsidP="00CD78C2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Data Visualization, Advance Analytics &amp; Statistical Modeling</w:t>
            </w:r>
          </w:p>
          <w:bookmarkEnd w:id="0"/>
          <w:p w14:paraId="41A58959" w14:textId="77777777" w:rsidR="00EF71C4" w:rsidRDefault="00EF71C4" w:rsidP="007B6BAC">
            <w:pPr>
              <w:rPr>
                <w:b/>
                <w:color w:val="595959" w:themeColor="text1" w:themeTint="A6"/>
              </w:rPr>
            </w:pPr>
          </w:p>
          <w:p w14:paraId="0692FF84" w14:textId="77777777" w:rsidR="00EF71C4" w:rsidRPr="00240D90" w:rsidRDefault="00EF71C4" w:rsidP="007B6BAC">
            <w:pPr>
              <w:rPr>
                <w:b/>
              </w:rPr>
            </w:pPr>
          </w:p>
        </w:tc>
      </w:tr>
      <w:tr w:rsidR="00EF71C4" w14:paraId="367D4FD4" w14:textId="77777777" w:rsidTr="00486C0E">
        <w:trPr>
          <w:trHeight w:val="174"/>
        </w:trPr>
        <w:tc>
          <w:tcPr>
            <w:tcW w:w="3644" w:type="dxa"/>
          </w:tcPr>
          <w:p w14:paraId="38019D55" w14:textId="77777777" w:rsidR="00EF71C4" w:rsidRPr="004D3011" w:rsidRDefault="00EF71C4" w:rsidP="007B6BAC"/>
        </w:tc>
        <w:tc>
          <w:tcPr>
            <w:tcW w:w="727" w:type="dxa"/>
            <w:gridSpan w:val="3"/>
          </w:tcPr>
          <w:p w14:paraId="30FDA171" w14:textId="77777777" w:rsidR="00EF71C4" w:rsidRDefault="00EF71C4" w:rsidP="007B6BAC">
            <w:pPr>
              <w:tabs>
                <w:tab w:val="left" w:pos="990"/>
              </w:tabs>
            </w:pPr>
          </w:p>
        </w:tc>
        <w:tc>
          <w:tcPr>
            <w:tcW w:w="6550" w:type="dxa"/>
            <w:gridSpan w:val="2"/>
          </w:tcPr>
          <w:p w14:paraId="0D27448B" w14:textId="77777777" w:rsidR="00EF71C4" w:rsidRPr="004D3011" w:rsidRDefault="00EF71C4" w:rsidP="007B6BAC">
            <w:pPr>
              <w:rPr>
                <w:color w:val="FFFFFF" w:themeColor="background1"/>
              </w:rPr>
            </w:pPr>
          </w:p>
        </w:tc>
      </w:tr>
      <w:tr w:rsidR="00EF71C4" w:rsidRPr="004D3011" w14:paraId="19CDD4D8" w14:textId="77777777" w:rsidTr="008B4051">
        <w:trPr>
          <w:gridAfter w:val="1"/>
          <w:wAfter w:w="131" w:type="dxa"/>
        </w:trPr>
        <w:tc>
          <w:tcPr>
            <w:tcW w:w="4070" w:type="dxa"/>
            <w:gridSpan w:val="2"/>
          </w:tcPr>
          <w:sdt>
            <w:sdtPr>
              <w:id w:val="-1711873194"/>
              <w:placeholder>
                <w:docPart w:val="BB03E0A99FC0459F8AE3A1C42A8826C1"/>
              </w:placeholder>
              <w:temporary/>
              <w:showingPlcHdr/>
              <w15:appearance w15:val="hidden"/>
            </w:sdtPr>
            <w:sdtEndPr/>
            <w:sdtContent>
              <w:p w14:paraId="41B3F533" w14:textId="77777777" w:rsidR="00EF71C4" w:rsidRDefault="00EF71C4" w:rsidP="007B6BA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F9366C2" w14:textId="431F03D1" w:rsidR="008B4051" w:rsidRPr="00557CE1" w:rsidRDefault="00EF71C4" w:rsidP="007B6BAC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Calibri"/>
              </w:rPr>
            </w:pPr>
            <w:r w:rsidRPr="00557CE1">
              <w:rPr>
                <w:rFonts w:cs="Calibri"/>
              </w:rPr>
              <w:t>1</w:t>
            </w:r>
            <w:r w:rsidR="00A31A59">
              <w:rPr>
                <w:rFonts w:cs="Calibri"/>
              </w:rPr>
              <w:t>4</w:t>
            </w:r>
            <w:r w:rsidR="00FF13EF">
              <w:rPr>
                <w:rFonts w:cs="Calibri"/>
              </w:rPr>
              <w:t>+</w:t>
            </w:r>
            <w:r w:rsidRPr="00557CE1">
              <w:rPr>
                <w:rFonts w:cs="Calibri"/>
              </w:rPr>
              <w:t xml:space="preserve"> Years of experience in </w:t>
            </w:r>
          </w:p>
          <w:p w14:paraId="101B9772" w14:textId="727A325C" w:rsidR="008B4051" w:rsidRPr="00557CE1" w:rsidRDefault="00EF71C4" w:rsidP="00FC6F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  <w:b/>
                <w:bCs/>
              </w:rPr>
            </w:pPr>
            <w:r w:rsidRPr="00557CE1">
              <w:rPr>
                <w:rFonts w:cs="Calibri"/>
                <w:b/>
                <w:bCs/>
              </w:rPr>
              <w:t>SAP BW</w:t>
            </w:r>
            <w:r w:rsidR="008F6A4F" w:rsidRPr="00557CE1">
              <w:rPr>
                <w:rFonts w:cs="Calibri"/>
                <w:b/>
                <w:bCs/>
              </w:rPr>
              <w:t xml:space="preserve"> (+ ABAP for BW)</w:t>
            </w:r>
          </w:p>
          <w:p w14:paraId="0F7EA05D" w14:textId="77777777" w:rsidR="008B4051" w:rsidRPr="00557CE1" w:rsidRDefault="00EF71C4" w:rsidP="00FC6F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  <w:b/>
                <w:bCs/>
              </w:rPr>
            </w:pPr>
            <w:r w:rsidRPr="00557CE1">
              <w:rPr>
                <w:rFonts w:cs="Calibri"/>
                <w:b/>
                <w:bCs/>
              </w:rPr>
              <w:t xml:space="preserve">SAP BW on HANA, </w:t>
            </w:r>
          </w:p>
          <w:p w14:paraId="75785D9E" w14:textId="64DB41FC" w:rsidR="008B4051" w:rsidRPr="00557CE1" w:rsidRDefault="00EF71C4" w:rsidP="00FC6F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  <w:b/>
                <w:bCs/>
              </w:rPr>
            </w:pPr>
            <w:r w:rsidRPr="00557CE1">
              <w:rPr>
                <w:rFonts w:cs="Calibri"/>
                <w:b/>
                <w:bCs/>
              </w:rPr>
              <w:t>S4HANA</w:t>
            </w:r>
            <w:r w:rsidR="008B4051" w:rsidRPr="00557CE1">
              <w:rPr>
                <w:rFonts w:cs="Calibri"/>
                <w:b/>
                <w:bCs/>
              </w:rPr>
              <w:t xml:space="preserve"> EA</w:t>
            </w:r>
            <w:r w:rsidRPr="00557CE1">
              <w:rPr>
                <w:rFonts w:cs="Calibri"/>
                <w:b/>
                <w:bCs/>
              </w:rPr>
              <w:t xml:space="preserve"> (ABAP CDS + OData + Fiori), </w:t>
            </w:r>
          </w:p>
          <w:p w14:paraId="21CF0BDC" w14:textId="77777777" w:rsidR="008B4051" w:rsidRPr="00557CE1" w:rsidRDefault="00EF71C4" w:rsidP="00FC6F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  <w:b/>
                <w:bCs/>
              </w:rPr>
            </w:pPr>
            <w:r w:rsidRPr="00557CE1">
              <w:rPr>
                <w:rFonts w:cs="Calibri"/>
                <w:b/>
                <w:bCs/>
              </w:rPr>
              <w:t xml:space="preserve">SAP Native HANA Modeling, </w:t>
            </w:r>
          </w:p>
          <w:p w14:paraId="60BD9A74" w14:textId="77777777" w:rsidR="008B4051" w:rsidRPr="00557CE1" w:rsidRDefault="00EF71C4" w:rsidP="00FC6F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  <w:b/>
                <w:bCs/>
              </w:rPr>
            </w:pPr>
            <w:r w:rsidRPr="00557CE1">
              <w:rPr>
                <w:rFonts w:cs="Calibri"/>
                <w:b/>
                <w:bCs/>
              </w:rPr>
              <w:t xml:space="preserve">BW/4HANA, </w:t>
            </w:r>
          </w:p>
          <w:p w14:paraId="2FD2703B" w14:textId="2B9B2551" w:rsidR="00EF71C4" w:rsidRPr="00557CE1" w:rsidRDefault="00EF71C4" w:rsidP="00FC6F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 w:rsidRPr="00557CE1">
              <w:rPr>
                <w:rFonts w:cs="Calibri"/>
              </w:rPr>
              <w:t xml:space="preserve">Data Visualization tools like MS Excel, </w:t>
            </w:r>
            <w:r w:rsidRPr="00557CE1">
              <w:rPr>
                <w:rFonts w:cs="Calibri"/>
                <w:b/>
                <w:bCs/>
              </w:rPr>
              <w:t xml:space="preserve">BOBJ – AFO, </w:t>
            </w:r>
            <w:proofErr w:type="spellStart"/>
            <w:r w:rsidRPr="00557CE1">
              <w:rPr>
                <w:rFonts w:cs="Calibri"/>
                <w:b/>
                <w:bCs/>
              </w:rPr>
              <w:t>WebI</w:t>
            </w:r>
            <w:proofErr w:type="spellEnd"/>
            <w:r w:rsidRPr="00557CE1">
              <w:rPr>
                <w:rFonts w:cs="Calibri"/>
                <w:b/>
                <w:bCs/>
              </w:rPr>
              <w:t>, Design Studio, Lumira</w:t>
            </w:r>
            <w:r w:rsidRPr="00557CE1">
              <w:rPr>
                <w:rFonts w:cs="Calibri"/>
              </w:rPr>
              <w:t xml:space="preserve"> etc.</w:t>
            </w:r>
          </w:p>
          <w:p w14:paraId="52A3E643" w14:textId="77777777" w:rsidR="00826EF7" w:rsidRPr="00557CE1" w:rsidRDefault="00826EF7" w:rsidP="00826EF7">
            <w:pPr>
              <w:pStyle w:val="ListParagraph"/>
              <w:ind w:left="360"/>
              <w:jc w:val="both"/>
              <w:rPr>
                <w:rFonts w:cs="Calibri"/>
              </w:rPr>
            </w:pPr>
          </w:p>
          <w:p w14:paraId="372864F2" w14:textId="74C57F4A" w:rsidR="00EF71C4" w:rsidRDefault="00EF71C4" w:rsidP="007B6BA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Having e</w:t>
            </w:r>
            <w:r w:rsidRPr="0094170B">
              <w:rPr>
                <w:rFonts w:cs="Calibri"/>
              </w:rPr>
              <w:t xml:space="preserve">xposure of work in </w:t>
            </w:r>
            <w:r>
              <w:rPr>
                <w:rFonts w:cs="Calibri"/>
              </w:rPr>
              <w:t xml:space="preserve">eminent </w:t>
            </w:r>
            <w:r w:rsidRPr="0094170B">
              <w:rPr>
                <w:rFonts w:cs="Calibri"/>
              </w:rPr>
              <w:t xml:space="preserve">companies </w:t>
            </w:r>
            <w:r>
              <w:rPr>
                <w:rFonts w:cs="Calibri"/>
              </w:rPr>
              <w:t>like</w:t>
            </w:r>
            <w:r w:rsidRPr="0094170B">
              <w:rPr>
                <w:rFonts w:cs="Calibri"/>
              </w:rPr>
              <w:t xml:space="preserve"> (1) </w:t>
            </w:r>
            <w:r w:rsidRPr="00557CE1">
              <w:rPr>
                <w:rFonts w:cs="Calibri"/>
              </w:rPr>
              <w:t>IBM,</w:t>
            </w:r>
            <w:r w:rsidRPr="0094170B">
              <w:rPr>
                <w:rFonts w:cs="Calibri"/>
              </w:rPr>
              <w:t xml:space="preserve"> (2) </w:t>
            </w:r>
            <w:r w:rsidRPr="00557CE1">
              <w:rPr>
                <w:rFonts w:cs="Calibri"/>
              </w:rPr>
              <w:t>PwC</w:t>
            </w:r>
            <w:r w:rsidRPr="0094170B">
              <w:rPr>
                <w:rFonts w:cs="Calibri"/>
              </w:rPr>
              <w:t xml:space="preserve"> &amp; (3) </w:t>
            </w:r>
            <w:r w:rsidRPr="00557CE1">
              <w:rPr>
                <w:rFonts w:cs="Calibri"/>
              </w:rPr>
              <w:t>Haldia Petrochemicals Ltd</w:t>
            </w:r>
            <w:r w:rsidRPr="0094170B">
              <w:rPr>
                <w:rFonts w:cs="Calibri"/>
              </w:rPr>
              <w:t>.</w:t>
            </w:r>
          </w:p>
          <w:p w14:paraId="429B8BEF" w14:textId="77777777" w:rsidR="00826EF7" w:rsidRPr="00826EF7" w:rsidRDefault="00826EF7" w:rsidP="00826EF7">
            <w:pPr>
              <w:pStyle w:val="ListParagraph"/>
              <w:rPr>
                <w:rFonts w:cs="Calibri"/>
              </w:rPr>
            </w:pPr>
          </w:p>
          <w:p w14:paraId="23B565C4" w14:textId="77777777" w:rsidR="00EF71C4" w:rsidRPr="00557CE1" w:rsidRDefault="00EF71C4" w:rsidP="007B6BA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cs="Calibri"/>
              </w:rPr>
            </w:pPr>
            <w:r w:rsidRPr="00240D90">
              <w:rPr>
                <w:rFonts w:cs="Calibri"/>
              </w:rPr>
              <w:t xml:space="preserve">Academic Credentials from Premier Institutions like (1) </w:t>
            </w:r>
            <w:r w:rsidRPr="00557CE1">
              <w:rPr>
                <w:rFonts w:cs="Calibri"/>
              </w:rPr>
              <w:t>PGDM</w:t>
            </w:r>
            <w:r w:rsidRPr="00240D90">
              <w:rPr>
                <w:rFonts w:cs="Calibri"/>
              </w:rPr>
              <w:t xml:space="preserve"> from AIMA, Delhi (2) </w:t>
            </w:r>
            <w:r w:rsidRPr="00557CE1">
              <w:rPr>
                <w:rFonts w:cs="Calibri"/>
              </w:rPr>
              <w:t>MCA</w:t>
            </w:r>
            <w:r w:rsidRPr="00240D90">
              <w:rPr>
                <w:rFonts w:cs="Calibri"/>
              </w:rPr>
              <w:t xml:space="preserve"> from NIT, Durgapur (formerly known as REC, Durgapur) (3) B.Sc. from Jadavpur University</w:t>
            </w:r>
          </w:p>
          <w:sdt>
            <w:sdtPr>
              <w:id w:val="-1954003311"/>
              <w:placeholder>
                <w:docPart w:val="76D028B98B1D482B99B26D9591D43EC9"/>
              </w:placeholder>
              <w:temporary/>
              <w:showingPlcHdr/>
              <w15:appearance w15:val="hidden"/>
            </w:sdtPr>
            <w:sdtEndPr/>
            <w:sdtContent>
              <w:p w14:paraId="0C432BE8" w14:textId="77777777" w:rsidR="00EF71C4" w:rsidRPr="00CB0055" w:rsidRDefault="00EF71C4" w:rsidP="007B6BA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230F291653540A786CED87F9D5B1373"/>
              </w:placeholder>
              <w:temporary/>
              <w:showingPlcHdr/>
              <w15:appearance w15:val="hidden"/>
            </w:sdtPr>
            <w:sdtEndPr/>
            <w:sdtContent>
              <w:p w14:paraId="07F81BEF" w14:textId="77777777" w:rsidR="00EF71C4" w:rsidRDefault="00EF71C4" w:rsidP="007B6BAC">
                <w:r w:rsidRPr="004D3011">
                  <w:t>PHONE:</w:t>
                </w:r>
              </w:p>
            </w:sdtContent>
          </w:sdt>
          <w:p w14:paraId="545444BA" w14:textId="77777777" w:rsidR="00EF71C4" w:rsidRDefault="00EF71C4" w:rsidP="007B6BAC">
            <w:r>
              <w:t>+91.9903034922</w:t>
            </w:r>
          </w:p>
          <w:p w14:paraId="3FDD6BCC" w14:textId="77777777" w:rsidR="00EF71C4" w:rsidRPr="004D3011" w:rsidRDefault="00EF71C4" w:rsidP="007B6BAC"/>
          <w:sdt>
            <w:sdtPr>
              <w:id w:val="67859272"/>
              <w:placeholder>
                <w:docPart w:val="E17E1F5CECE14971BFAED25F7E8A01B7"/>
              </w:placeholder>
              <w:temporary/>
              <w:showingPlcHdr/>
              <w15:appearance w15:val="hidden"/>
            </w:sdtPr>
            <w:sdtEndPr/>
            <w:sdtContent>
              <w:p w14:paraId="2C7D5990" w14:textId="77777777" w:rsidR="00EF71C4" w:rsidRDefault="00EF71C4" w:rsidP="007B6BAC">
                <w:r w:rsidRPr="004D3011">
                  <w:t>WEBSITE:</w:t>
                </w:r>
              </w:p>
            </w:sdtContent>
          </w:sdt>
          <w:p w14:paraId="5FE1A4BB" w14:textId="77777777" w:rsidR="00EF71C4" w:rsidRDefault="00260D48" w:rsidP="007B6BAC">
            <w:hyperlink r:id="rId12" w:history="1">
              <w:r w:rsidR="00EF71C4" w:rsidRPr="00F236C9">
                <w:t>https://www.linkedin.com/in/taslim-arif-9178b523/</w:t>
              </w:r>
            </w:hyperlink>
          </w:p>
          <w:p w14:paraId="6E797558" w14:textId="77777777" w:rsidR="00EF71C4" w:rsidRDefault="00EF71C4" w:rsidP="007B6BAC"/>
          <w:sdt>
            <w:sdtPr>
              <w:id w:val="-240260293"/>
              <w:placeholder>
                <w:docPart w:val="98AD300F6559450D969B7F01B36A9F74"/>
              </w:placeholder>
              <w:temporary/>
              <w:showingPlcHdr/>
              <w15:appearance w15:val="hidden"/>
            </w:sdtPr>
            <w:sdtEndPr/>
            <w:sdtContent>
              <w:p w14:paraId="4497A1E3" w14:textId="77777777" w:rsidR="00EF71C4" w:rsidRDefault="00EF71C4" w:rsidP="007B6BAC">
                <w:r w:rsidRPr="004D3011">
                  <w:t>EMAIL:</w:t>
                </w:r>
              </w:p>
            </w:sdtContent>
          </w:sdt>
          <w:p w14:paraId="5A76A298" w14:textId="44A9C7EF" w:rsidR="00EF71C4" w:rsidRPr="00E4381A" w:rsidRDefault="00260D48" w:rsidP="007B6BAC">
            <w:pPr>
              <w:rPr>
                <w:rStyle w:val="Hyperlink"/>
              </w:rPr>
            </w:pPr>
            <w:hyperlink r:id="rId13" w:history="1">
              <w:r w:rsidR="00EF71C4" w:rsidRPr="00B525BF">
                <w:rPr>
                  <w:rStyle w:val="Hyperlink"/>
                </w:rPr>
                <w:t>Arif.Taslim@GMail.Com</w:t>
              </w:r>
            </w:hyperlink>
          </w:p>
          <w:p w14:paraId="144891FD" w14:textId="77777777" w:rsidR="00EF71C4" w:rsidRDefault="00EF71C4" w:rsidP="007B6BAC"/>
          <w:p w14:paraId="0BE51CE9" w14:textId="77777777" w:rsidR="003C7509" w:rsidRDefault="003C7509" w:rsidP="007B6BAC">
            <w:r>
              <w:t>ADDRESS:</w:t>
            </w:r>
          </w:p>
          <w:p w14:paraId="3F15588C" w14:textId="6F92CB04" w:rsidR="00EF71C4" w:rsidRPr="004D3011" w:rsidRDefault="003C7509" w:rsidP="007B6BAC">
            <w:r>
              <w:t>Flat - 1303, Tower – 3, Unit – A, Blue Ridge, Hinjewadi Phase 1, Pune - 411057</w:t>
            </w:r>
          </w:p>
        </w:tc>
        <w:tc>
          <w:tcPr>
            <w:tcW w:w="250" w:type="dxa"/>
          </w:tcPr>
          <w:p w14:paraId="30F2D132" w14:textId="77777777" w:rsidR="00EF71C4" w:rsidRDefault="00EF71C4" w:rsidP="007B6BAC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</w:tcPr>
          <w:p w14:paraId="6E5038F0" w14:textId="77777777" w:rsidR="00EF71C4" w:rsidRDefault="00EF71C4" w:rsidP="007B6BAC">
            <w:pPr>
              <w:pStyle w:val="Heading2"/>
            </w:pPr>
            <w:r>
              <w:t>WORK EXPERIENCE</w:t>
            </w:r>
          </w:p>
          <w:p w14:paraId="16A53DDC" w14:textId="77777777" w:rsidR="00EF71C4" w:rsidRDefault="00EF71C4" w:rsidP="007B6BAC">
            <w:pPr>
              <w:pStyle w:val="Heading4"/>
            </w:pPr>
            <w:r>
              <w:t xml:space="preserve">IBM India Pvt Ltd. </w:t>
            </w:r>
            <w:r w:rsidRPr="00036450">
              <w:t xml:space="preserve"> </w:t>
            </w:r>
            <w:r w:rsidRPr="005A2EA4">
              <w:rPr>
                <w:b w:val="0"/>
              </w:rPr>
              <w:t>(http://www.ibm.com/)</w:t>
            </w:r>
          </w:p>
          <w:p w14:paraId="5C42DF56" w14:textId="77777777" w:rsidR="00EF71C4" w:rsidRDefault="00EF71C4" w:rsidP="007B6BAC">
            <w:pPr>
              <w:pStyle w:val="Date"/>
            </w:pPr>
            <w:r w:rsidRPr="00BF3B57">
              <w:rPr>
                <w:b/>
                <w:bCs/>
              </w:rPr>
              <w:t>Duration:</w:t>
            </w:r>
            <w:r>
              <w:t xml:space="preserve"> April 8, 2014 </w:t>
            </w:r>
            <w:r w:rsidRPr="00036450">
              <w:t>–</w:t>
            </w:r>
            <w:r>
              <w:t xml:space="preserve"> Till Date</w:t>
            </w:r>
          </w:p>
          <w:p w14:paraId="0C7ECBD9" w14:textId="77777777" w:rsidR="00EF71C4" w:rsidRDefault="00EF71C4" w:rsidP="007B6BAC">
            <w:pPr>
              <w:pStyle w:val="Heading4"/>
              <w:rPr>
                <w:bCs/>
              </w:rPr>
            </w:pPr>
            <w:r>
              <w:t xml:space="preserve">Designation: </w:t>
            </w:r>
            <w:r w:rsidRPr="00557CE1">
              <w:rPr>
                <w:b w:val="0"/>
              </w:rPr>
              <w:t>Application Developer: SAP.BW (SAP) - GBS</w:t>
            </w:r>
          </w:p>
          <w:p w14:paraId="775F02FE" w14:textId="24923D22" w:rsidR="00EF71C4" w:rsidRDefault="00EF71C4" w:rsidP="007B6BAC">
            <w:r w:rsidRPr="00BF3B57">
              <w:rPr>
                <w:b/>
                <w:bCs/>
              </w:rPr>
              <w:t>Role:</w:t>
            </w:r>
            <w:r>
              <w:t xml:space="preserve"> Package Application Enablement Specialist</w:t>
            </w:r>
            <w:r w:rsidR="009F4842">
              <w:t xml:space="preserve"> - </w:t>
            </w:r>
            <w:r w:rsidR="009F4842" w:rsidRPr="009F4842">
              <w:t xml:space="preserve">SAP </w:t>
            </w:r>
            <w:r w:rsidR="009F4842">
              <w:t>Analytics</w:t>
            </w:r>
          </w:p>
          <w:p w14:paraId="1302CF33" w14:textId="5D4BFE2D" w:rsidR="00EF71C4" w:rsidRDefault="00EF71C4" w:rsidP="005A2EA4">
            <w:r w:rsidRPr="00BF3B57">
              <w:rPr>
                <w:b/>
                <w:bCs/>
              </w:rPr>
              <w:t>Achievement:</w:t>
            </w:r>
            <w:r>
              <w:t xml:space="preserve"> Leading the team for successful Implementation of multiple projects that followed mixed and hybrid modeling approach.</w:t>
            </w:r>
          </w:p>
          <w:p w14:paraId="6DD393FE" w14:textId="77777777" w:rsidR="00EF71C4" w:rsidRDefault="00EF71C4" w:rsidP="007B6BAC"/>
          <w:p w14:paraId="68E16784" w14:textId="4AD080E2" w:rsidR="00EF71C4" w:rsidRDefault="00826EF7" w:rsidP="007B6BAC">
            <w:pPr>
              <w:pStyle w:val="Heading4"/>
            </w:pPr>
            <w:r>
              <w:t>PriceWaterhouseCoopers</w:t>
            </w:r>
            <w:r w:rsidR="00EF71C4">
              <w:t xml:space="preserve"> Pvt Ltd. </w:t>
            </w:r>
            <w:r w:rsidR="00EF71C4" w:rsidRPr="00036450">
              <w:t xml:space="preserve"> </w:t>
            </w:r>
            <w:r w:rsidR="00EF71C4" w:rsidRPr="005A2EA4">
              <w:rPr>
                <w:b w:val="0"/>
              </w:rPr>
              <w:t>(http://www.</w:t>
            </w:r>
            <w:r w:rsidRPr="005A2EA4">
              <w:rPr>
                <w:b w:val="0"/>
              </w:rPr>
              <w:t>pwc</w:t>
            </w:r>
            <w:r w:rsidR="00EF71C4" w:rsidRPr="005A2EA4">
              <w:rPr>
                <w:b w:val="0"/>
              </w:rPr>
              <w:t>.com/</w:t>
            </w:r>
            <w:r w:rsidRPr="005A2EA4">
              <w:rPr>
                <w:b w:val="0"/>
              </w:rPr>
              <w:t>in/</w:t>
            </w:r>
            <w:r w:rsidR="00EF71C4" w:rsidRPr="005A2EA4">
              <w:rPr>
                <w:b w:val="0"/>
              </w:rPr>
              <w:t>)</w:t>
            </w:r>
          </w:p>
          <w:p w14:paraId="2A4D10B1" w14:textId="2B7A83CE" w:rsidR="00EF71C4" w:rsidRDefault="00EF71C4" w:rsidP="007B6BAC">
            <w:pPr>
              <w:pStyle w:val="Date"/>
            </w:pPr>
            <w:r w:rsidRPr="00BF3B57">
              <w:rPr>
                <w:b/>
                <w:bCs/>
              </w:rPr>
              <w:t>Duration:</w:t>
            </w:r>
            <w:r>
              <w:t xml:space="preserve"> </w:t>
            </w:r>
            <w:r w:rsidR="00826EF7">
              <w:t>May</w:t>
            </w:r>
            <w:r>
              <w:t xml:space="preserve"> </w:t>
            </w:r>
            <w:r w:rsidR="00826EF7">
              <w:t>1</w:t>
            </w:r>
            <w:r>
              <w:t>8, 20</w:t>
            </w:r>
            <w:r w:rsidR="00826EF7">
              <w:t>07</w:t>
            </w:r>
            <w:r>
              <w:t xml:space="preserve"> </w:t>
            </w:r>
            <w:r w:rsidRPr="00036450">
              <w:t>–</w:t>
            </w:r>
            <w:r>
              <w:t xml:space="preserve"> </w:t>
            </w:r>
            <w:r w:rsidR="00826EF7">
              <w:t>March 28, 2014</w:t>
            </w:r>
          </w:p>
          <w:p w14:paraId="698612B1" w14:textId="635F4082" w:rsidR="00EF71C4" w:rsidRDefault="00EF71C4" w:rsidP="007B6BAC">
            <w:pPr>
              <w:pStyle w:val="Heading4"/>
              <w:rPr>
                <w:bCs/>
              </w:rPr>
            </w:pPr>
            <w:r>
              <w:t xml:space="preserve">Designation: </w:t>
            </w:r>
            <w:r w:rsidR="00826EF7" w:rsidRPr="00557CE1">
              <w:rPr>
                <w:b w:val="0"/>
              </w:rPr>
              <w:t>Senior Consultant – SAP BW</w:t>
            </w:r>
          </w:p>
          <w:p w14:paraId="5787F993" w14:textId="7AA0ED45" w:rsidR="00EF71C4" w:rsidRDefault="00EF71C4" w:rsidP="007B6BAC">
            <w:r w:rsidRPr="00BF3B57">
              <w:rPr>
                <w:b/>
                <w:bCs/>
              </w:rPr>
              <w:t>Role:</w:t>
            </w:r>
            <w:r>
              <w:t xml:space="preserve"> </w:t>
            </w:r>
            <w:r w:rsidR="00826EF7">
              <w:t>Technical Lead</w:t>
            </w:r>
          </w:p>
          <w:p w14:paraId="167E5E1D" w14:textId="38D7C50B" w:rsidR="00EF71C4" w:rsidRDefault="00EF71C4" w:rsidP="007B6BAC">
            <w:r w:rsidRPr="00BF3B57">
              <w:rPr>
                <w:b/>
                <w:bCs/>
              </w:rPr>
              <w:t>Achievement:</w:t>
            </w:r>
            <w:r>
              <w:t xml:space="preserve"> </w:t>
            </w:r>
            <w:r w:rsidR="00826EF7" w:rsidRPr="005A2EA4">
              <w:t>Successful implementation of many projects in various domains like Retails, FMCG and IT &amp; ITES.</w:t>
            </w:r>
          </w:p>
          <w:p w14:paraId="08ED2C9F" w14:textId="77777777" w:rsidR="00EF71C4" w:rsidRDefault="00EF71C4" w:rsidP="007B6BAC"/>
          <w:p w14:paraId="0DD57814" w14:textId="77777777" w:rsidR="00EF71C4" w:rsidRDefault="00EF71C4" w:rsidP="007B6BAC">
            <w:pPr>
              <w:pStyle w:val="Heading4"/>
            </w:pPr>
            <w:r>
              <w:t xml:space="preserve">IBM India Pvt Ltd. </w:t>
            </w:r>
            <w:r w:rsidRPr="00036450">
              <w:t xml:space="preserve"> </w:t>
            </w:r>
            <w:r w:rsidRPr="005A2EA4">
              <w:rPr>
                <w:b w:val="0"/>
              </w:rPr>
              <w:t>(http://www.ibm.com/)</w:t>
            </w:r>
          </w:p>
          <w:p w14:paraId="516C401A" w14:textId="7751EE10" w:rsidR="00EF71C4" w:rsidRDefault="00EF71C4" w:rsidP="007B6BAC">
            <w:pPr>
              <w:pStyle w:val="Date"/>
            </w:pPr>
            <w:r w:rsidRPr="00BF3B57">
              <w:rPr>
                <w:b/>
                <w:bCs/>
              </w:rPr>
              <w:t>Duration:</w:t>
            </w:r>
            <w:r>
              <w:t xml:space="preserve"> </w:t>
            </w:r>
            <w:r w:rsidR="005A2EA4">
              <w:t>Oct</w:t>
            </w:r>
            <w:r>
              <w:t xml:space="preserve"> </w:t>
            </w:r>
            <w:r w:rsidR="005A2EA4">
              <w:t>6</w:t>
            </w:r>
            <w:r>
              <w:t>, 20</w:t>
            </w:r>
            <w:r w:rsidR="005A2EA4">
              <w:t>05</w:t>
            </w:r>
            <w:r>
              <w:t xml:space="preserve"> </w:t>
            </w:r>
            <w:r w:rsidRPr="00036450">
              <w:t>–</w:t>
            </w:r>
            <w:r>
              <w:t xml:space="preserve"> </w:t>
            </w:r>
            <w:r w:rsidR="005A2EA4">
              <w:t>May 15, 2007</w:t>
            </w:r>
          </w:p>
          <w:p w14:paraId="40E3FF0F" w14:textId="1847D104" w:rsidR="00EF71C4" w:rsidRDefault="00EF71C4" w:rsidP="007B6BAC">
            <w:pPr>
              <w:pStyle w:val="Heading4"/>
              <w:rPr>
                <w:bCs/>
              </w:rPr>
            </w:pPr>
            <w:r>
              <w:t xml:space="preserve">Designation: </w:t>
            </w:r>
            <w:r w:rsidR="005A2EA4" w:rsidRPr="00557CE1">
              <w:rPr>
                <w:b w:val="0"/>
              </w:rPr>
              <w:t>System Engineer</w:t>
            </w:r>
          </w:p>
          <w:p w14:paraId="05BCC595" w14:textId="3CD0FD72" w:rsidR="00EF71C4" w:rsidRDefault="00EF71C4" w:rsidP="007B6BAC">
            <w:r w:rsidRPr="00BF3B57">
              <w:rPr>
                <w:b/>
                <w:bCs/>
              </w:rPr>
              <w:t>Role:</w:t>
            </w:r>
            <w:r>
              <w:t xml:space="preserve"> </w:t>
            </w:r>
            <w:r w:rsidR="005A2EA4">
              <w:t>Technical Lead</w:t>
            </w:r>
          </w:p>
          <w:p w14:paraId="35F4A485" w14:textId="45573BFE" w:rsidR="00EF71C4" w:rsidRDefault="00EF71C4" w:rsidP="007B6BAC">
            <w:r w:rsidRPr="00BF3B57">
              <w:rPr>
                <w:b/>
                <w:bCs/>
              </w:rPr>
              <w:t>Achievement:</w:t>
            </w:r>
            <w:r>
              <w:t xml:space="preserve"> </w:t>
            </w:r>
            <w:r w:rsidR="00981EDD">
              <w:t>Exposure of multiple implementation projects</w:t>
            </w:r>
            <w:r w:rsidR="005A2EA4">
              <w:t>.</w:t>
            </w:r>
            <w:r w:rsidRPr="00036450">
              <w:t xml:space="preserve"> </w:t>
            </w:r>
          </w:p>
          <w:p w14:paraId="05584F6C" w14:textId="77777777" w:rsidR="00EF71C4" w:rsidRDefault="00EF71C4" w:rsidP="007B6BAC"/>
          <w:p w14:paraId="27EB9231" w14:textId="5F79186F" w:rsidR="00EF71C4" w:rsidRDefault="005A2EA4" w:rsidP="007B6BAC">
            <w:pPr>
              <w:pStyle w:val="Heading4"/>
            </w:pPr>
            <w:r>
              <w:t>Haldia Pe</w:t>
            </w:r>
            <w:r w:rsidR="00EF71C4">
              <w:t>t</w:t>
            </w:r>
            <w:r>
              <w:t>rochemicals</w:t>
            </w:r>
            <w:r w:rsidR="00EF71C4">
              <w:t xml:space="preserve"> Ltd. </w:t>
            </w:r>
            <w:r w:rsidR="00EF71C4" w:rsidRPr="00036450">
              <w:t xml:space="preserve"> </w:t>
            </w:r>
            <w:r w:rsidR="00EF71C4" w:rsidRPr="00F955D5">
              <w:rPr>
                <w:b w:val="0"/>
              </w:rPr>
              <w:t>(</w:t>
            </w:r>
            <w:r w:rsidRPr="00F955D5">
              <w:rPr>
                <w:b w:val="0"/>
              </w:rPr>
              <w:t>http://www.haldiapetrochemicals.com/)</w:t>
            </w:r>
          </w:p>
          <w:p w14:paraId="13541EDF" w14:textId="022C35C2" w:rsidR="00EF71C4" w:rsidRDefault="00EF71C4" w:rsidP="007B6BAC">
            <w:pPr>
              <w:pStyle w:val="Date"/>
            </w:pPr>
            <w:r w:rsidRPr="00BF3B57">
              <w:rPr>
                <w:b/>
                <w:bCs/>
              </w:rPr>
              <w:t>Duration:</w:t>
            </w:r>
            <w:r>
              <w:t xml:space="preserve"> </w:t>
            </w:r>
            <w:r w:rsidR="005A2EA4">
              <w:t>Jan 14</w:t>
            </w:r>
            <w:r>
              <w:t>, 20</w:t>
            </w:r>
            <w:r w:rsidR="005A2EA4">
              <w:t>0</w:t>
            </w:r>
            <w:r>
              <w:t xml:space="preserve">4 </w:t>
            </w:r>
            <w:r w:rsidRPr="00036450">
              <w:t>–</w:t>
            </w:r>
            <w:r>
              <w:t xml:space="preserve"> </w:t>
            </w:r>
            <w:r w:rsidR="005A2EA4">
              <w:t>Sep 24, 2005</w:t>
            </w:r>
          </w:p>
          <w:p w14:paraId="1D3105EA" w14:textId="0272B816" w:rsidR="00EF71C4" w:rsidRDefault="00EF71C4" w:rsidP="007B6BAC">
            <w:pPr>
              <w:pStyle w:val="Heading4"/>
              <w:rPr>
                <w:bCs/>
              </w:rPr>
            </w:pPr>
            <w:r>
              <w:t xml:space="preserve">Designation: </w:t>
            </w:r>
            <w:r w:rsidR="005A2EA4" w:rsidRPr="00557CE1">
              <w:rPr>
                <w:b w:val="0"/>
              </w:rPr>
              <w:t>Officer Information</w:t>
            </w:r>
            <w:r w:rsidR="005A2EA4">
              <w:rPr>
                <w:color w:val="0070C0"/>
              </w:rPr>
              <w:t xml:space="preserve"> </w:t>
            </w:r>
          </w:p>
          <w:p w14:paraId="7CBC9E9F" w14:textId="1B8AB9FF" w:rsidR="00EF71C4" w:rsidRDefault="00EF71C4" w:rsidP="007B6BAC">
            <w:r w:rsidRPr="00BF3B57">
              <w:rPr>
                <w:b/>
                <w:bCs/>
              </w:rPr>
              <w:t>Role:</w:t>
            </w:r>
            <w:r>
              <w:t xml:space="preserve"> </w:t>
            </w:r>
            <w:r w:rsidR="005A2EA4">
              <w:t>Technical Lead – Systems &amp; Application</w:t>
            </w:r>
          </w:p>
          <w:p w14:paraId="6B1E37F0" w14:textId="6A5B6750" w:rsidR="00EF71C4" w:rsidRDefault="00EF71C4" w:rsidP="007B6BAC">
            <w:r w:rsidRPr="00BF3B57">
              <w:rPr>
                <w:b/>
                <w:bCs/>
              </w:rPr>
              <w:t>Achievement:</w:t>
            </w:r>
            <w:r>
              <w:t xml:space="preserve"> </w:t>
            </w:r>
            <w:r w:rsidR="005A2EA4" w:rsidRPr="005A2EA4">
              <w:t>Successful implementation and managing of IT systems &amp; applications for enabling smooth operation of core business processes</w:t>
            </w:r>
            <w:r>
              <w:t>.</w:t>
            </w:r>
            <w:r w:rsidRPr="00036450">
              <w:t xml:space="preserve"> </w:t>
            </w:r>
          </w:p>
          <w:p w14:paraId="0154EDE6" w14:textId="77777777" w:rsidR="00EF71C4" w:rsidRDefault="00EF71C4" w:rsidP="007B6BAC"/>
          <w:p w14:paraId="3080EAD0" w14:textId="77777777" w:rsidR="00F955D5" w:rsidRDefault="00F955D5" w:rsidP="00F955D5">
            <w:pPr>
              <w:pStyle w:val="Heading4"/>
            </w:pPr>
            <w:r>
              <w:t xml:space="preserve">Haldia Petrochemicals Ltd. </w:t>
            </w:r>
            <w:r w:rsidRPr="00036450">
              <w:t xml:space="preserve"> </w:t>
            </w:r>
            <w:r w:rsidRPr="00F955D5">
              <w:rPr>
                <w:b w:val="0"/>
              </w:rPr>
              <w:t>(http://www.haldiapetrochemicals.com/)</w:t>
            </w:r>
          </w:p>
          <w:p w14:paraId="5CBD08AD" w14:textId="7F9ECD28" w:rsidR="00F955D5" w:rsidRDefault="00F955D5" w:rsidP="00F955D5">
            <w:pPr>
              <w:pStyle w:val="Date"/>
            </w:pPr>
            <w:r w:rsidRPr="00BF3B57">
              <w:rPr>
                <w:b/>
                <w:bCs/>
              </w:rPr>
              <w:t>Duration:</w:t>
            </w:r>
            <w:r>
              <w:t xml:space="preserve"> Sep 1, 2003 </w:t>
            </w:r>
            <w:r w:rsidRPr="00036450">
              <w:t>–</w:t>
            </w:r>
            <w:r>
              <w:t xml:space="preserve"> Jan 14, 2004</w:t>
            </w:r>
          </w:p>
          <w:p w14:paraId="5B02A9E4" w14:textId="1C53CAD6" w:rsidR="00F955D5" w:rsidRDefault="00F955D5" w:rsidP="00F955D5">
            <w:pPr>
              <w:pStyle w:val="Heading4"/>
              <w:rPr>
                <w:bCs/>
              </w:rPr>
            </w:pPr>
            <w:r>
              <w:t xml:space="preserve">Designation: </w:t>
            </w:r>
            <w:r w:rsidRPr="00F955D5">
              <w:rPr>
                <w:b w:val="0"/>
              </w:rPr>
              <w:t>N/A (Independent Contact for a Temporary Assignment)</w:t>
            </w:r>
          </w:p>
          <w:p w14:paraId="103C6FE4" w14:textId="68B8F6EC" w:rsidR="00F955D5" w:rsidRDefault="00F955D5" w:rsidP="00F955D5">
            <w:r w:rsidRPr="00BF3B57">
              <w:rPr>
                <w:b/>
                <w:bCs/>
              </w:rPr>
              <w:t>Role:</w:t>
            </w:r>
            <w:r>
              <w:t xml:space="preserve"> </w:t>
            </w:r>
            <w:r w:rsidRPr="00F955D5">
              <w:t>Freelancer as a HR portal developer</w:t>
            </w:r>
          </w:p>
          <w:p w14:paraId="4CDB72BF" w14:textId="263AECD6" w:rsidR="00EF71C4" w:rsidRPr="004D3011" w:rsidRDefault="00F955D5" w:rsidP="00F955D5">
            <w:pPr>
              <w:rPr>
                <w:color w:val="FFFFFF" w:themeColor="background1"/>
              </w:rPr>
            </w:pPr>
            <w:r w:rsidRPr="00BF3B57">
              <w:rPr>
                <w:b/>
                <w:bCs/>
              </w:rPr>
              <w:t>Achievement:</w:t>
            </w:r>
            <w:r>
              <w:t xml:space="preserve"> </w:t>
            </w:r>
            <w:r w:rsidRPr="00F955D5">
              <w:t>Successfully design and development of an interactive HR portal integrated with SAP (using RFC/BAPI), Lotus Notes Server (with various APIs/Active</w:t>
            </w:r>
            <w:r w:rsidR="008F4528">
              <w:t>X</w:t>
            </w:r>
            <w:r w:rsidRPr="00F955D5">
              <w:t xml:space="preserve"> Service), SQL Server.</w:t>
            </w:r>
          </w:p>
        </w:tc>
      </w:tr>
    </w:tbl>
    <w:p w14:paraId="18F849C6" w14:textId="3B26D873" w:rsidR="00486C0E" w:rsidRDefault="00C75C20" w:rsidP="00486C0E">
      <w:pPr>
        <w:pStyle w:val="Heading2"/>
      </w:pPr>
      <w:r>
        <w:t>academics</w:t>
      </w:r>
    </w:p>
    <w:p w14:paraId="04431C69" w14:textId="7884CC22" w:rsidR="00486C0E" w:rsidRPr="00C75C20" w:rsidRDefault="00486C0E" w:rsidP="00486C0E">
      <w:pPr>
        <w:pStyle w:val="Heading4"/>
        <w:rPr>
          <w:b w:val="0"/>
          <w:bCs/>
        </w:rPr>
      </w:pPr>
      <w:r w:rsidRPr="00C75C20">
        <w:t>Post Graduate Diploma in Management</w:t>
      </w:r>
      <w:r w:rsidR="00C75C20" w:rsidRPr="00C75C20">
        <w:t xml:space="preserve"> (PGDM)</w:t>
      </w:r>
      <w:r w:rsidRPr="00C75C20">
        <w:rPr>
          <w:b w:val="0"/>
          <w:bCs/>
        </w:rPr>
        <w:t xml:space="preserve"> from AIMA, Delhi </w:t>
      </w:r>
      <w:r w:rsidR="00C75C20">
        <w:rPr>
          <w:b w:val="0"/>
          <w:bCs/>
        </w:rPr>
        <w:t>i</w:t>
      </w:r>
      <w:r w:rsidRPr="00C75C20">
        <w:rPr>
          <w:b w:val="0"/>
          <w:bCs/>
        </w:rPr>
        <w:t>n 2007</w:t>
      </w:r>
    </w:p>
    <w:p w14:paraId="553C71F6" w14:textId="6A89F60C" w:rsidR="00486C0E" w:rsidRPr="00C75C20" w:rsidRDefault="00C75C20" w:rsidP="00486C0E">
      <w:pPr>
        <w:rPr>
          <w:bCs/>
        </w:rPr>
      </w:pPr>
      <w:r w:rsidRPr="00C75C20">
        <w:rPr>
          <w:b/>
        </w:rPr>
        <w:t>Master’s in computer application</w:t>
      </w:r>
      <w:r w:rsidR="00486C0E" w:rsidRPr="00C75C20">
        <w:rPr>
          <w:b/>
        </w:rPr>
        <w:t xml:space="preserve"> </w:t>
      </w:r>
      <w:r w:rsidRPr="00C75C20">
        <w:rPr>
          <w:b/>
        </w:rPr>
        <w:t>(MCA)</w:t>
      </w:r>
      <w:r w:rsidRPr="00C75C20">
        <w:rPr>
          <w:bCs/>
        </w:rPr>
        <w:t xml:space="preserve"> </w:t>
      </w:r>
      <w:r w:rsidR="00486C0E" w:rsidRPr="00C75C20">
        <w:rPr>
          <w:bCs/>
        </w:rPr>
        <w:t>from NIT Durgapur (formerly known as REC, Durgapur</w:t>
      </w:r>
      <w:r w:rsidRPr="00C75C20">
        <w:rPr>
          <w:bCs/>
        </w:rPr>
        <w:t>) under B</w:t>
      </w:r>
      <w:r>
        <w:rPr>
          <w:bCs/>
        </w:rPr>
        <w:t>.</w:t>
      </w:r>
      <w:r w:rsidRPr="00C75C20">
        <w:rPr>
          <w:bCs/>
        </w:rPr>
        <w:t>U</w:t>
      </w:r>
      <w:r>
        <w:rPr>
          <w:bCs/>
        </w:rPr>
        <w:t>. in 2003</w:t>
      </w:r>
      <w:r w:rsidR="000A4D15">
        <w:rPr>
          <w:bCs/>
        </w:rPr>
        <w:t xml:space="preserve"> [First Class]</w:t>
      </w:r>
    </w:p>
    <w:p w14:paraId="10C0C7B3" w14:textId="6B33FB71" w:rsidR="00C75C20" w:rsidRDefault="000A4D15" w:rsidP="00486C0E">
      <w:pPr>
        <w:rPr>
          <w:bCs/>
        </w:rPr>
      </w:pPr>
      <w:r w:rsidRPr="00C75C20">
        <w:rPr>
          <w:b/>
        </w:rPr>
        <w:t>B.Sc.</w:t>
      </w:r>
      <w:r w:rsidR="00C75C20" w:rsidRPr="00C75C20">
        <w:rPr>
          <w:b/>
        </w:rPr>
        <w:t xml:space="preserve"> in Mathematics</w:t>
      </w:r>
      <w:r w:rsidR="00C75C20" w:rsidRPr="00C75C20">
        <w:rPr>
          <w:bCs/>
        </w:rPr>
        <w:t xml:space="preserve"> form Jadavpur </w:t>
      </w:r>
      <w:r w:rsidRPr="00C75C20">
        <w:rPr>
          <w:bCs/>
        </w:rPr>
        <w:t>University in</w:t>
      </w:r>
      <w:r w:rsidR="00C75C20">
        <w:rPr>
          <w:bCs/>
        </w:rPr>
        <w:t xml:space="preserve"> 1999</w:t>
      </w:r>
      <w:r>
        <w:rPr>
          <w:bCs/>
        </w:rPr>
        <w:t xml:space="preserve"> [First Class with Distinction]</w:t>
      </w:r>
    </w:p>
    <w:p w14:paraId="35D47EC0" w14:textId="340F5076" w:rsidR="008F6A4F" w:rsidRDefault="008F6A4F" w:rsidP="00486C0E">
      <w:pPr>
        <w:rPr>
          <w:bCs/>
        </w:rPr>
      </w:pPr>
    </w:p>
    <w:p w14:paraId="4A8E87FF" w14:textId="59042644" w:rsidR="008F6A4F" w:rsidRDefault="008F6A4F" w:rsidP="00486C0E">
      <w:pPr>
        <w:rPr>
          <w:bCs/>
        </w:rPr>
      </w:pPr>
    </w:p>
    <w:p w14:paraId="0F3CD65F" w14:textId="2BF8C1EC" w:rsidR="008F6A4F" w:rsidRDefault="008F6A4F" w:rsidP="00486C0E">
      <w:pPr>
        <w:rPr>
          <w:bCs/>
        </w:rPr>
      </w:pPr>
    </w:p>
    <w:p w14:paraId="5C7679D2" w14:textId="3394EFE0" w:rsidR="0077451D" w:rsidRDefault="0077451D" w:rsidP="0077451D">
      <w:pPr>
        <w:pStyle w:val="Heading2"/>
      </w:pPr>
      <w:r>
        <w:t>technical strength</w:t>
      </w:r>
    </w:p>
    <w:p w14:paraId="6C286149" w14:textId="77777777" w:rsidR="0077451D" w:rsidRPr="0094170B" w:rsidRDefault="0077451D" w:rsidP="0077451D">
      <w:pPr>
        <w:pStyle w:val="ListParagraph"/>
        <w:ind w:left="360"/>
        <w:jc w:val="both"/>
        <w:rPr>
          <w:rFonts w:cs="Calibri"/>
        </w:rPr>
      </w:pPr>
    </w:p>
    <w:p w14:paraId="642922B5" w14:textId="0FC7421F" w:rsidR="0077451D" w:rsidRPr="0077451D" w:rsidRDefault="0077451D" w:rsidP="00CE75A7">
      <w:pPr>
        <w:spacing w:after="200"/>
        <w:jc w:val="both"/>
        <w:rPr>
          <w:rFonts w:cs="Calibri"/>
          <w:b/>
        </w:rPr>
      </w:pPr>
      <w:r w:rsidRPr="0077451D">
        <w:rPr>
          <w:rFonts w:cs="Calibri"/>
          <w:b/>
        </w:rPr>
        <w:t>BW</w:t>
      </w:r>
      <w:r w:rsidR="00050325">
        <w:rPr>
          <w:rFonts w:cs="Calibri"/>
          <w:b/>
        </w:rPr>
        <w:t xml:space="preserve"> </w:t>
      </w:r>
      <w:r w:rsidRPr="0077451D">
        <w:rPr>
          <w:rFonts w:cs="Calibri"/>
          <w:b/>
        </w:rPr>
        <w:t>o</w:t>
      </w:r>
      <w:r w:rsidR="00050325">
        <w:rPr>
          <w:rFonts w:cs="Calibri"/>
          <w:b/>
        </w:rPr>
        <w:t xml:space="preserve">n </w:t>
      </w:r>
      <w:r w:rsidRPr="0077451D">
        <w:rPr>
          <w:rFonts w:cs="Calibri"/>
          <w:b/>
        </w:rPr>
        <w:t>H</w:t>
      </w:r>
      <w:r w:rsidR="00050325">
        <w:rPr>
          <w:rFonts w:cs="Calibri"/>
          <w:b/>
        </w:rPr>
        <w:t>ANA</w:t>
      </w:r>
      <w:r w:rsidRPr="0077451D">
        <w:rPr>
          <w:rFonts w:cs="Calibri"/>
          <w:b/>
        </w:rPr>
        <w:t xml:space="preserve">:  </w:t>
      </w:r>
    </w:p>
    <w:p w14:paraId="027789C3" w14:textId="77777777" w:rsidR="00050325" w:rsidRDefault="0077451D" w:rsidP="0077451D">
      <w:pPr>
        <w:pStyle w:val="ListParagraph"/>
        <w:ind w:left="0"/>
        <w:jc w:val="both"/>
        <w:rPr>
          <w:rFonts w:cs="Calibri"/>
        </w:rPr>
      </w:pPr>
      <w:r w:rsidRPr="0094170B">
        <w:rPr>
          <w:rFonts w:cs="Calibri"/>
        </w:rPr>
        <w:t xml:space="preserve">Implementation of LSA++ Architecture by creating/customization and managing of various objects like </w:t>
      </w:r>
    </w:p>
    <w:p w14:paraId="1955825C" w14:textId="77777777" w:rsidR="00050325" w:rsidRDefault="0077451D" w:rsidP="00050325">
      <w:pPr>
        <w:pStyle w:val="ListParagraph"/>
        <w:numPr>
          <w:ilvl w:val="0"/>
          <w:numId w:val="13"/>
        </w:numPr>
        <w:jc w:val="both"/>
        <w:rPr>
          <w:rFonts w:cs="Calibri"/>
        </w:rPr>
      </w:pPr>
      <w:r w:rsidRPr="0094170B">
        <w:rPr>
          <w:rFonts w:cs="Calibri"/>
        </w:rPr>
        <w:t xml:space="preserve">Composite Provider, open ODS view, aDSO, InfoObject, Transformation (+AMDP), Calc. Views, </w:t>
      </w:r>
    </w:p>
    <w:p w14:paraId="69F0D212" w14:textId="77777777" w:rsidR="00050325" w:rsidRDefault="0077451D" w:rsidP="00050325">
      <w:pPr>
        <w:pStyle w:val="ListParagraph"/>
        <w:numPr>
          <w:ilvl w:val="0"/>
          <w:numId w:val="13"/>
        </w:numPr>
        <w:jc w:val="both"/>
        <w:rPr>
          <w:rFonts w:cs="Calibri"/>
        </w:rPr>
      </w:pPr>
      <w:r w:rsidRPr="0094170B">
        <w:rPr>
          <w:rFonts w:cs="Calibri"/>
        </w:rPr>
        <w:t xml:space="preserve">Queries (+ RSROA_VARIABLES_EXIT_BADI / RSROA_VAR_HANA_EXIT_BADI), </w:t>
      </w:r>
    </w:p>
    <w:p w14:paraId="47697F20" w14:textId="6382670C" w:rsidR="00050325" w:rsidRDefault="00050325" w:rsidP="00050325">
      <w:pPr>
        <w:pStyle w:val="ListParagraph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</w:rPr>
        <w:t>E</w:t>
      </w:r>
      <w:r w:rsidR="0077451D" w:rsidRPr="0094170B">
        <w:rPr>
          <w:rFonts w:cs="Calibri"/>
        </w:rPr>
        <w:t xml:space="preserve">xtraction elements like Data Source </w:t>
      </w:r>
      <w:r w:rsidRPr="0094170B">
        <w:rPr>
          <w:rFonts w:cs="Calibri"/>
        </w:rPr>
        <w:t>(+</w:t>
      </w:r>
      <w:r w:rsidR="0077451D" w:rsidRPr="0094170B">
        <w:rPr>
          <w:rFonts w:cs="Calibri"/>
        </w:rPr>
        <w:t xml:space="preserve"> RSU5_SAPI_BADI)</w:t>
      </w:r>
    </w:p>
    <w:p w14:paraId="1FE9ACFC" w14:textId="4D2B6685" w:rsidR="00050325" w:rsidRDefault="0077451D" w:rsidP="00050325">
      <w:pPr>
        <w:pStyle w:val="ListParagraph"/>
        <w:numPr>
          <w:ilvl w:val="0"/>
          <w:numId w:val="13"/>
        </w:numPr>
        <w:jc w:val="both"/>
        <w:rPr>
          <w:rFonts w:cs="Calibri"/>
        </w:rPr>
      </w:pPr>
      <w:r w:rsidRPr="0094170B">
        <w:rPr>
          <w:rFonts w:cs="Calibri"/>
        </w:rPr>
        <w:t>CDS</w:t>
      </w:r>
      <w:r w:rsidR="00050325">
        <w:rPr>
          <w:rFonts w:cs="Calibri"/>
        </w:rPr>
        <w:t xml:space="preserve"> and </w:t>
      </w:r>
      <w:r w:rsidR="00050325" w:rsidRPr="0094170B">
        <w:rPr>
          <w:rFonts w:cs="Calibri"/>
        </w:rPr>
        <w:t>other</w:t>
      </w:r>
      <w:r w:rsidRPr="0094170B">
        <w:rPr>
          <w:rFonts w:cs="Calibri"/>
        </w:rPr>
        <w:t xml:space="preserve"> ABAP dictionary objects </w:t>
      </w:r>
    </w:p>
    <w:p w14:paraId="19256547" w14:textId="10F53839" w:rsidR="0077451D" w:rsidRPr="0094170B" w:rsidRDefault="0077451D" w:rsidP="0077451D">
      <w:pPr>
        <w:pStyle w:val="ListParagraph"/>
        <w:ind w:left="0"/>
        <w:jc w:val="both"/>
        <w:rPr>
          <w:rFonts w:cs="Calibri"/>
        </w:rPr>
      </w:pPr>
      <w:r w:rsidRPr="0094170B">
        <w:rPr>
          <w:rFonts w:cs="Calibri"/>
        </w:rPr>
        <w:t xml:space="preserve">along with wide </w:t>
      </w:r>
      <w:r w:rsidR="00050325" w:rsidRPr="0094170B">
        <w:rPr>
          <w:rFonts w:cs="Calibri"/>
        </w:rPr>
        <w:t>in-depth</w:t>
      </w:r>
      <w:r w:rsidRPr="0094170B">
        <w:rPr>
          <w:rFonts w:cs="Calibri"/>
        </w:rPr>
        <w:t xml:space="preserve"> knowledge on usage of LO-cockpit (from perspective of ODP source system) and other data-sources in most of the functional area like buy, sell, move etc.</w:t>
      </w:r>
    </w:p>
    <w:p w14:paraId="075194EE" w14:textId="77777777" w:rsidR="0077451D" w:rsidRDefault="0077451D" w:rsidP="0077451D">
      <w:pPr>
        <w:rPr>
          <w:bCs/>
        </w:rPr>
      </w:pPr>
    </w:p>
    <w:p w14:paraId="7EFFD38F" w14:textId="47626F61" w:rsidR="0077451D" w:rsidRPr="0077451D" w:rsidRDefault="0077451D" w:rsidP="00CE75A7">
      <w:pPr>
        <w:spacing w:after="200"/>
        <w:jc w:val="both"/>
        <w:rPr>
          <w:rFonts w:cs="Calibri"/>
          <w:b/>
        </w:rPr>
      </w:pPr>
      <w:r w:rsidRPr="0077451D">
        <w:rPr>
          <w:rFonts w:cs="Calibri"/>
          <w:b/>
        </w:rPr>
        <w:t xml:space="preserve">BW </w:t>
      </w:r>
      <w:r w:rsidR="00050325">
        <w:rPr>
          <w:rFonts w:cs="Calibri"/>
          <w:b/>
        </w:rPr>
        <w:t>Classic</w:t>
      </w:r>
      <w:r w:rsidRPr="0077451D">
        <w:rPr>
          <w:rFonts w:cs="Calibri"/>
          <w:b/>
        </w:rPr>
        <w:t xml:space="preserve">:  </w:t>
      </w:r>
    </w:p>
    <w:p w14:paraId="37640CD6" w14:textId="77777777" w:rsidR="0077451D" w:rsidRPr="0094170B" w:rsidRDefault="0077451D" w:rsidP="0077451D">
      <w:pPr>
        <w:pStyle w:val="ListParagraph"/>
        <w:ind w:left="0"/>
        <w:jc w:val="both"/>
        <w:rPr>
          <w:rFonts w:cs="Calibri"/>
        </w:rPr>
      </w:pPr>
      <w:r w:rsidRPr="0094170B">
        <w:rPr>
          <w:rFonts w:cs="Calibri"/>
        </w:rPr>
        <w:t>Implementation of LSA Architecture by creating/customization and managing of various objects like</w:t>
      </w:r>
    </w:p>
    <w:p w14:paraId="144D3933" w14:textId="461E8E0D" w:rsidR="0077451D" w:rsidRPr="0094170B" w:rsidRDefault="0077451D" w:rsidP="0077451D">
      <w:pPr>
        <w:pStyle w:val="ListParagraph"/>
        <w:numPr>
          <w:ilvl w:val="0"/>
          <w:numId w:val="6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Info-Provider (Info-Objects, Info Cubes</w:t>
      </w:r>
      <w:r w:rsidR="00050325">
        <w:rPr>
          <w:rFonts w:cs="Calibri"/>
        </w:rPr>
        <w:t xml:space="preserve"> and SPO</w:t>
      </w:r>
      <w:r w:rsidRPr="0094170B">
        <w:rPr>
          <w:rFonts w:cs="Calibri"/>
        </w:rPr>
        <w:t xml:space="preserve">, DSO, Multi providers, Info Set); </w:t>
      </w:r>
    </w:p>
    <w:p w14:paraId="719809A1" w14:textId="77777777" w:rsidR="0077451D" w:rsidRPr="0094170B" w:rsidRDefault="0077451D" w:rsidP="0077451D">
      <w:pPr>
        <w:pStyle w:val="ListParagraph"/>
        <w:numPr>
          <w:ilvl w:val="0"/>
          <w:numId w:val="6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Data Flow Elements (like Transformations, Process Chain, and Open Hub)</w:t>
      </w:r>
    </w:p>
    <w:p w14:paraId="70B656DA" w14:textId="77777777" w:rsidR="0077451D" w:rsidRPr="0094170B" w:rsidRDefault="0077451D" w:rsidP="0077451D">
      <w:pPr>
        <w:pStyle w:val="ListParagraph"/>
        <w:numPr>
          <w:ilvl w:val="0"/>
          <w:numId w:val="6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Real time Objects (like Info Package, DTP)</w:t>
      </w:r>
    </w:p>
    <w:p w14:paraId="1E2EE2A8" w14:textId="7344C382" w:rsidR="0077451D" w:rsidRDefault="0077451D" w:rsidP="0077451D">
      <w:pPr>
        <w:pStyle w:val="ListParagraph"/>
        <w:numPr>
          <w:ilvl w:val="0"/>
          <w:numId w:val="6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Data Mining Tools (like APD (/Interface)</w:t>
      </w:r>
    </w:p>
    <w:p w14:paraId="69B35A86" w14:textId="35B8CB04" w:rsidR="0077451D" w:rsidRPr="0077451D" w:rsidRDefault="0077451D" w:rsidP="00CE75A7">
      <w:pPr>
        <w:spacing w:after="200"/>
        <w:jc w:val="both"/>
        <w:rPr>
          <w:rFonts w:cs="Calibri"/>
          <w:b/>
        </w:rPr>
      </w:pPr>
      <w:r w:rsidRPr="0077451D">
        <w:rPr>
          <w:rFonts w:cs="Calibri"/>
          <w:b/>
        </w:rPr>
        <w:t xml:space="preserve">ABAP + AMDP related to BI: </w:t>
      </w:r>
    </w:p>
    <w:p w14:paraId="20A4B26E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rPr>
          <w:rFonts w:cs="Calibri"/>
        </w:rPr>
      </w:pPr>
      <w:r w:rsidRPr="0094170B">
        <w:rPr>
          <w:rFonts w:cs="Calibri"/>
        </w:rPr>
        <w:t>Transformation – (1a) Start, (1b) End &amp; (1c) Expert and (2) Field Routine</w:t>
      </w:r>
    </w:p>
    <w:p w14:paraId="695DE114" w14:textId="310CDE23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rPr>
          <w:rFonts w:cs="Calibri"/>
        </w:rPr>
      </w:pPr>
      <w:r w:rsidRPr="0094170B">
        <w:rPr>
          <w:rFonts w:cs="Calibri"/>
        </w:rPr>
        <w:t xml:space="preserve">Data-Source Enhancement by CMOD and by </w:t>
      </w:r>
      <w:r w:rsidR="00FC6F0F">
        <w:rPr>
          <w:rFonts w:cs="Calibri"/>
        </w:rPr>
        <w:t xml:space="preserve">using BADI </w:t>
      </w:r>
      <w:r w:rsidRPr="0094170B">
        <w:rPr>
          <w:rFonts w:cs="Calibri"/>
        </w:rPr>
        <w:t>RSU</w:t>
      </w:r>
      <w:r w:rsidR="00FC6F0F">
        <w:rPr>
          <w:rFonts w:cs="Calibri"/>
        </w:rPr>
        <w:t>5</w:t>
      </w:r>
      <w:r w:rsidRPr="0094170B">
        <w:rPr>
          <w:rFonts w:cs="Calibri"/>
        </w:rPr>
        <w:t>_SAPI_BADI</w:t>
      </w:r>
      <w:r w:rsidR="00FC6F0F">
        <w:rPr>
          <w:rFonts w:cs="Calibri"/>
        </w:rPr>
        <w:t xml:space="preserve"> </w:t>
      </w:r>
    </w:p>
    <w:p w14:paraId="5190A22B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rPr>
          <w:rFonts w:cs="Calibri"/>
        </w:rPr>
      </w:pPr>
      <w:r w:rsidRPr="0094170B">
        <w:rPr>
          <w:rFonts w:cs="Calibri"/>
        </w:rPr>
        <w:t xml:space="preserve">Function Module of RSAX for Generic Data-Sources </w:t>
      </w:r>
    </w:p>
    <w:p w14:paraId="34AA26A9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76" w:lineRule="auto"/>
        <w:rPr>
          <w:rFonts w:cs="Calibri"/>
        </w:rPr>
      </w:pPr>
      <w:r w:rsidRPr="0094170B">
        <w:rPr>
          <w:rFonts w:cs="Calibri"/>
        </w:rPr>
        <w:t>RSROA_VAR_HANA_EXIT_BADI / RSROA_VARIABLES_EXIT_BADI / CMOD program (+ module-based approach) for BEX Customer Exit Variable and OLAP variable (for DTP Filter)</w:t>
      </w:r>
    </w:p>
    <w:p w14:paraId="7E99EF77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76" w:lineRule="auto"/>
        <w:rPr>
          <w:rFonts w:cs="Calibri"/>
        </w:rPr>
      </w:pPr>
      <w:r w:rsidRPr="0094170B">
        <w:rPr>
          <w:rFonts w:cs="Calibri"/>
        </w:rPr>
        <w:t>BADI through SPRO for restricting F4/Help value of a variable in report prompt level</w:t>
      </w:r>
    </w:p>
    <w:p w14:paraId="7284B2C5" w14:textId="7FA7B6D7" w:rsidR="0077451D" w:rsidRDefault="0077451D" w:rsidP="0077451D">
      <w:pPr>
        <w:pStyle w:val="ListParagraph"/>
        <w:numPr>
          <w:ilvl w:val="0"/>
          <w:numId w:val="7"/>
        </w:numPr>
        <w:spacing w:after="200" w:line="276" w:lineRule="auto"/>
        <w:rPr>
          <w:rFonts w:cs="Calibri"/>
        </w:rPr>
      </w:pPr>
      <w:r w:rsidRPr="0094170B">
        <w:rPr>
          <w:rFonts w:cs="Calibri"/>
        </w:rPr>
        <w:t>Routines for Info-Package and DTP</w:t>
      </w:r>
    </w:p>
    <w:p w14:paraId="55FB52A5" w14:textId="77777777" w:rsidR="0077451D" w:rsidRPr="0077451D" w:rsidRDefault="0077451D" w:rsidP="00CE75A7">
      <w:pPr>
        <w:spacing w:after="200"/>
        <w:jc w:val="both"/>
        <w:rPr>
          <w:rFonts w:cs="Calibri"/>
          <w:b/>
        </w:rPr>
      </w:pPr>
      <w:r w:rsidRPr="0094170B">
        <w:rPr>
          <w:rFonts w:cs="Calibri"/>
          <w:b/>
        </w:rPr>
        <w:t>Embedded Analytics:</w:t>
      </w:r>
      <w:r w:rsidRPr="0077451D">
        <w:rPr>
          <w:rFonts w:cs="Calibri"/>
          <w:b/>
        </w:rPr>
        <w:t xml:space="preserve">  </w:t>
      </w:r>
    </w:p>
    <w:p w14:paraId="259E6C8B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jc w:val="both"/>
        <w:rPr>
          <w:rFonts w:cs="Calibri"/>
        </w:rPr>
      </w:pPr>
      <w:r w:rsidRPr="0094170B">
        <w:rPr>
          <w:rFonts w:cs="Calibri"/>
        </w:rPr>
        <w:t>Working with VDM. Creating/Customization of ABAP-CDS view, Table Function &amp; ABAP Class for that with in-depth knowledge in various type of Annotations (ABAP, Analytics, Semantics, Object Model Annotations)</w:t>
      </w:r>
    </w:p>
    <w:p w14:paraId="49B6D9DA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jc w:val="both"/>
        <w:rPr>
          <w:rFonts w:cs="Calibri"/>
        </w:rPr>
      </w:pPr>
      <w:r w:rsidRPr="0094170B">
        <w:rPr>
          <w:rFonts w:cs="Calibri"/>
        </w:rPr>
        <w:t>Configuration of Analytical Fiori Apps with Smart Business KPI Modeler and Application Path Framework (APF). Extended work experience with other end-user analytical apps like Query Browser/View Browser and feature likes Multidimensional reporting.</w:t>
      </w:r>
    </w:p>
    <w:p w14:paraId="06D0535F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jc w:val="both"/>
        <w:rPr>
          <w:rFonts w:cs="Calibri"/>
        </w:rPr>
      </w:pPr>
      <w:r w:rsidRPr="0094170B">
        <w:rPr>
          <w:rFonts w:cs="Calibri"/>
        </w:rPr>
        <w:t>Make the build copied from Standard Apps or Configuration Standard apps available in SAP Fiori Apps Library</w:t>
      </w:r>
    </w:p>
    <w:p w14:paraId="011B0875" w14:textId="77777777" w:rsidR="0077451D" w:rsidRPr="0094170B" w:rsidRDefault="0077451D" w:rsidP="0077451D">
      <w:pPr>
        <w:pStyle w:val="ListParagraph"/>
        <w:numPr>
          <w:ilvl w:val="0"/>
          <w:numId w:val="7"/>
        </w:numPr>
        <w:spacing w:after="200" w:line="259" w:lineRule="auto"/>
        <w:jc w:val="both"/>
        <w:rPr>
          <w:rFonts w:cs="Calibri"/>
        </w:rPr>
      </w:pPr>
      <w:r w:rsidRPr="0094170B">
        <w:rPr>
          <w:rFonts w:cs="Calibri"/>
        </w:rPr>
        <w:t>Configuring and Troubleshooting the issues related to OData Services, Registering OData Services in SAP Gateway Server/Fiori System, troubleshooting issue related to ICF using SICF interface, Troubleshooting and other activities related to IWFND.</w:t>
      </w:r>
    </w:p>
    <w:p w14:paraId="052012AD" w14:textId="5F9D427D" w:rsidR="0077451D" w:rsidRDefault="0077451D" w:rsidP="0077451D">
      <w:pPr>
        <w:pStyle w:val="ListParagraph"/>
        <w:numPr>
          <w:ilvl w:val="0"/>
          <w:numId w:val="7"/>
        </w:numPr>
        <w:spacing w:after="200" w:line="259" w:lineRule="auto"/>
        <w:jc w:val="both"/>
        <w:rPr>
          <w:rFonts w:cs="Calibri"/>
        </w:rPr>
      </w:pPr>
      <w:r w:rsidRPr="0094170B">
        <w:rPr>
          <w:rFonts w:cs="Calibri"/>
        </w:rPr>
        <w:t>Working experience with frontend tools like BO Analysis for MS Excel, Design Studio, Lumira etc.</w:t>
      </w:r>
    </w:p>
    <w:p w14:paraId="2F0C8F07" w14:textId="1EBF79AA" w:rsidR="00363098" w:rsidRPr="00363098" w:rsidRDefault="00363098" w:rsidP="00CE75A7">
      <w:pPr>
        <w:spacing w:after="200"/>
        <w:jc w:val="both"/>
        <w:rPr>
          <w:rFonts w:cs="Calibri"/>
          <w:b/>
          <w:bCs/>
        </w:rPr>
      </w:pPr>
      <w:r w:rsidRPr="00363098">
        <w:rPr>
          <w:rFonts w:cs="Calibri"/>
          <w:b/>
          <w:bCs/>
        </w:rPr>
        <w:t>SAP NATIVE HANA Development:</w:t>
      </w:r>
    </w:p>
    <w:p w14:paraId="32AB3F02" w14:textId="4D56962D" w:rsidR="00363098" w:rsidRDefault="003D2014" w:rsidP="003D2014">
      <w:pPr>
        <w:pStyle w:val="ListParagraph"/>
        <w:numPr>
          <w:ilvl w:val="0"/>
          <w:numId w:val="16"/>
        </w:numPr>
        <w:spacing w:after="200" w:line="259" w:lineRule="auto"/>
        <w:jc w:val="both"/>
        <w:rPr>
          <w:rFonts w:cs="Calibri"/>
        </w:rPr>
      </w:pPr>
      <w:r>
        <w:rPr>
          <w:rFonts w:cs="Calibri"/>
        </w:rPr>
        <w:t>Information View: Attribute View, Analytical View, Calculation View with all types of Join</w:t>
      </w:r>
    </w:p>
    <w:p w14:paraId="03D29446" w14:textId="36CFFC60" w:rsidR="003D2014" w:rsidRDefault="003D2014" w:rsidP="003D2014">
      <w:pPr>
        <w:pStyle w:val="ListParagraph"/>
        <w:numPr>
          <w:ilvl w:val="0"/>
          <w:numId w:val="16"/>
        </w:numPr>
        <w:spacing w:after="200" w:line="259" w:lineRule="auto"/>
        <w:jc w:val="both"/>
        <w:rPr>
          <w:rFonts w:cs="Calibri"/>
        </w:rPr>
      </w:pPr>
      <w:r>
        <w:rPr>
          <w:rFonts w:cs="Calibri"/>
        </w:rPr>
        <w:t>Procedure</w:t>
      </w:r>
    </w:p>
    <w:p w14:paraId="2792F175" w14:textId="029D430B" w:rsidR="003D2014" w:rsidRDefault="003D2014" w:rsidP="003D2014">
      <w:pPr>
        <w:pStyle w:val="ListParagraph"/>
        <w:numPr>
          <w:ilvl w:val="0"/>
          <w:numId w:val="16"/>
        </w:numPr>
        <w:spacing w:after="200" w:line="259" w:lineRule="auto"/>
        <w:jc w:val="both"/>
        <w:rPr>
          <w:rFonts w:cs="Calibri"/>
        </w:rPr>
      </w:pPr>
      <w:r>
        <w:rPr>
          <w:rFonts w:cs="Calibri"/>
        </w:rPr>
        <w:t>Decision Table</w:t>
      </w:r>
    </w:p>
    <w:p w14:paraId="375ECDE8" w14:textId="77777777" w:rsidR="003D2014" w:rsidRDefault="003D2014" w:rsidP="003D2014">
      <w:pPr>
        <w:pStyle w:val="ListParagraph"/>
        <w:numPr>
          <w:ilvl w:val="0"/>
          <w:numId w:val="16"/>
        </w:numPr>
        <w:spacing w:after="200" w:line="259" w:lineRule="auto"/>
        <w:jc w:val="both"/>
        <w:rPr>
          <w:rFonts w:cs="Calibri"/>
        </w:rPr>
      </w:pPr>
      <w:r>
        <w:rPr>
          <w:rFonts w:cs="Calibri"/>
        </w:rPr>
        <w:t>Analytical Privilege</w:t>
      </w:r>
    </w:p>
    <w:p w14:paraId="635AAA73" w14:textId="57E2B408" w:rsidR="003D2014" w:rsidRDefault="003D2014" w:rsidP="003D2014">
      <w:pPr>
        <w:pStyle w:val="ListParagraph"/>
        <w:numPr>
          <w:ilvl w:val="0"/>
          <w:numId w:val="16"/>
        </w:numPr>
        <w:spacing w:after="200" w:line="259" w:lineRule="auto"/>
        <w:jc w:val="both"/>
        <w:rPr>
          <w:rFonts w:cs="Calibri"/>
        </w:rPr>
      </w:pPr>
      <w:r>
        <w:rPr>
          <w:rFonts w:cs="Calibri"/>
        </w:rPr>
        <w:t>Table Function</w:t>
      </w:r>
    </w:p>
    <w:p w14:paraId="2F218979" w14:textId="1BECB6AE" w:rsidR="003D2014" w:rsidRPr="00FC6F0F" w:rsidRDefault="003D2014" w:rsidP="003D2014">
      <w:pPr>
        <w:pStyle w:val="ListParagraph"/>
        <w:numPr>
          <w:ilvl w:val="0"/>
          <w:numId w:val="16"/>
        </w:numPr>
        <w:spacing w:after="200" w:line="259" w:lineRule="auto"/>
        <w:jc w:val="both"/>
        <w:rPr>
          <w:rFonts w:cs="Calibri"/>
        </w:rPr>
      </w:pPr>
      <w:r>
        <w:rPr>
          <w:rFonts w:cs="Calibri"/>
        </w:rPr>
        <w:t>Data Provisioning Tool like SLT, SDI, SDA, BODS up to certain extend</w:t>
      </w:r>
    </w:p>
    <w:p w14:paraId="311E55FB" w14:textId="77777777" w:rsidR="0077451D" w:rsidRPr="0077451D" w:rsidRDefault="0077451D" w:rsidP="00CE75A7">
      <w:pPr>
        <w:spacing w:after="200"/>
        <w:jc w:val="both"/>
        <w:rPr>
          <w:rFonts w:cs="Calibri"/>
          <w:b/>
        </w:rPr>
      </w:pPr>
      <w:r w:rsidRPr="0094170B">
        <w:rPr>
          <w:rFonts w:cs="Calibri"/>
          <w:b/>
        </w:rPr>
        <w:t>Data Extraction:</w:t>
      </w:r>
      <w:r w:rsidRPr="0077451D">
        <w:rPr>
          <w:rFonts w:cs="Calibri"/>
          <w:b/>
        </w:rPr>
        <w:t xml:space="preserve"> </w:t>
      </w:r>
    </w:p>
    <w:p w14:paraId="73D54626" w14:textId="77777777" w:rsidR="0077451D" w:rsidRPr="0094170B" w:rsidRDefault="0077451D" w:rsidP="0077451D">
      <w:pPr>
        <w:pStyle w:val="ListParagraph"/>
        <w:ind w:left="0"/>
        <w:jc w:val="both"/>
        <w:rPr>
          <w:rFonts w:cs="Calibri"/>
        </w:rPr>
      </w:pPr>
      <w:r w:rsidRPr="0094170B">
        <w:rPr>
          <w:rFonts w:cs="Calibri"/>
        </w:rPr>
        <w:t>Installation, Customization/Enhancement and Managing of various extractors like</w:t>
      </w:r>
    </w:p>
    <w:p w14:paraId="57F11EB2" w14:textId="5D205207" w:rsidR="0077451D" w:rsidRPr="0094170B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BW Content Extractor: LO Cockpit</w:t>
      </w:r>
      <w:r w:rsidR="0011162B">
        <w:rPr>
          <w:rFonts w:cs="Calibri"/>
        </w:rPr>
        <w:t xml:space="preserve"> (SD, PP, MM)</w:t>
      </w:r>
      <w:r w:rsidRPr="0094170B">
        <w:rPr>
          <w:rFonts w:cs="Calibri"/>
        </w:rPr>
        <w:t xml:space="preserve">, </w:t>
      </w:r>
      <w:r w:rsidR="0011162B" w:rsidRPr="0094170B">
        <w:rPr>
          <w:rFonts w:cs="Calibri"/>
        </w:rPr>
        <w:t xml:space="preserve">FI, CO, </w:t>
      </w:r>
      <w:r w:rsidRPr="0094170B">
        <w:rPr>
          <w:rFonts w:cs="Calibri"/>
        </w:rPr>
        <w:t xml:space="preserve">HR, SAP CRM, </w:t>
      </w:r>
    </w:p>
    <w:p w14:paraId="583370B3" w14:textId="77777777" w:rsidR="0077451D" w:rsidRPr="0094170B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Customer Generated Extractor: COPA Extractors</w:t>
      </w:r>
    </w:p>
    <w:p w14:paraId="48775B4B" w14:textId="77777777" w:rsidR="0077451D" w:rsidRPr="0094170B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Custom/Generic Extractor (various extractors defined on DB View, Function Module)</w:t>
      </w:r>
    </w:p>
    <w:p w14:paraId="25F6250A" w14:textId="13EA5BDE" w:rsidR="0077451D" w:rsidRPr="0094170B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 xml:space="preserve">Flat File Extraction (For text and Hierarchy </w:t>
      </w:r>
      <w:r w:rsidR="0011162B" w:rsidRPr="0094170B">
        <w:rPr>
          <w:rFonts w:cs="Calibri"/>
        </w:rPr>
        <w:t>e</w:t>
      </w:r>
      <w:r w:rsidR="0011162B">
        <w:rPr>
          <w:rFonts w:cs="Calibri"/>
        </w:rPr>
        <w:t>.</w:t>
      </w:r>
      <w:r w:rsidR="0011162B" w:rsidRPr="0094170B">
        <w:rPr>
          <w:rFonts w:cs="Calibri"/>
        </w:rPr>
        <w:t>g.</w:t>
      </w:r>
      <w:r w:rsidRPr="0094170B">
        <w:rPr>
          <w:rFonts w:cs="Calibri"/>
        </w:rPr>
        <w:t xml:space="preserve"> </w:t>
      </w:r>
      <w:r w:rsidR="0011162B" w:rsidRPr="0094170B">
        <w:rPr>
          <w:rFonts w:cs="Calibri"/>
        </w:rPr>
        <w:t>Heir</w:t>
      </w:r>
      <w:r w:rsidRPr="0094170B">
        <w:rPr>
          <w:rFonts w:cs="Calibri"/>
        </w:rPr>
        <w:t xml:space="preserve"> of </w:t>
      </w:r>
      <w:r w:rsidR="0011162B" w:rsidRPr="0094170B">
        <w:rPr>
          <w:rFonts w:cs="Calibri"/>
        </w:rPr>
        <w:t>CompCode</w:t>
      </w:r>
      <w:r w:rsidRPr="0094170B">
        <w:rPr>
          <w:rFonts w:cs="Calibri"/>
        </w:rPr>
        <w:t>/</w:t>
      </w:r>
      <w:proofErr w:type="spellStart"/>
      <w:r w:rsidRPr="0094170B">
        <w:rPr>
          <w:rFonts w:cs="Calibri"/>
        </w:rPr>
        <w:t>SalesOgr</w:t>
      </w:r>
      <w:proofErr w:type="spellEnd"/>
      <w:r w:rsidRPr="0094170B">
        <w:rPr>
          <w:rFonts w:cs="Calibri"/>
        </w:rPr>
        <w:t xml:space="preserve"> for reporting purpose)</w:t>
      </w:r>
    </w:p>
    <w:p w14:paraId="384D989A" w14:textId="13E41FCB" w:rsidR="00CE75A7" w:rsidRDefault="00CE75A7" w:rsidP="00CE75A7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lastRenderedPageBreak/>
        <w:t xml:space="preserve">Basic activities related to ODQMON in case of ODP source system instead of the source system/ECC connected through S-API RFC where Data Source transfers data via RFC and RSA7 </w:t>
      </w:r>
    </w:p>
    <w:p w14:paraId="77FE1FBD" w14:textId="77777777" w:rsidR="0077451D" w:rsidRPr="0077451D" w:rsidRDefault="0077451D" w:rsidP="0077451D">
      <w:pPr>
        <w:spacing w:after="200" w:line="276" w:lineRule="auto"/>
        <w:jc w:val="both"/>
        <w:rPr>
          <w:rFonts w:cs="Calibri"/>
          <w:b/>
        </w:rPr>
      </w:pPr>
      <w:r w:rsidRPr="0094170B">
        <w:rPr>
          <w:rFonts w:cs="Calibri"/>
          <w:b/>
        </w:rPr>
        <w:t>Reporting:</w:t>
      </w:r>
      <w:r w:rsidRPr="0077451D">
        <w:rPr>
          <w:rFonts w:cs="Calibri"/>
          <w:b/>
        </w:rPr>
        <w:t xml:space="preserve"> </w:t>
      </w:r>
    </w:p>
    <w:p w14:paraId="6B148EAB" w14:textId="1B27A559" w:rsidR="0077451D" w:rsidRPr="0094170B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BEX, WAD and BO</w:t>
      </w:r>
      <w:r w:rsidR="0011162B">
        <w:rPr>
          <w:rFonts w:cs="Calibri"/>
        </w:rPr>
        <w:t xml:space="preserve">BJ - </w:t>
      </w:r>
      <w:r w:rsidR="0011162B" w:rsidRPr="0094170B">
        <w:rPr>
          <w:rFonts w:cs="Calibri"/>
        </w:rPr>
        <w:t>W</w:t>
      </w:r>
      <w:r w:rsidR="0011162B">
        <w:rPr>
          <w:rFonts w:cs="Calibri"/>
        </w:rPr>
        <w:t>eb I</w:t>
      </w:r>
      <w:r w:rsidRPr="0094170B">
        <w:rPr>
          <w:rFonts w:cs="Calibri"/>
        </w:rPr>
        <w:t xml:space="preserve">, Analysis for </w:t>
      </w:r>
      <w:r w:rsidR="0011162B">
        <w:rPr>
          <w:rFonts w:cs="Calibri"/>
        </w:rPr>
        <w:t>Office</w:t>
      </w:r>
      <w:r w:rsidRPr="0094170B">
        <w:rPr>
          <w:rFonts w:cs="Calibri"/>
        </w:rPr>
        <w:t>, Design Studio, Lumira</w:t>
      </w:r>
      <w:r w:rsidR="0011162B">
        <w:rPr>
          <w:rFonts w:cs="Calibri"/>
        </w:rPr>
        <w:t>, Crystal Report</w:t>
      </w:r>
      <w:r w:rsidRPr="0094170B">
        <w:rPr>
          <w:rFonts w:cs="Calibri"/>
        </w:rPr>
        <w:t xml:space="preserve"> etc.</w:t>
      </w:r>
    </w:p>
    <w:p w14:paraId="0EB21D73" w14:textId="77777777" w:rsidR="0077451D" w:rsidRPr="0094170B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Analytical/Transient Query (using CDS)</w:t>
      </w:r>
    </w:p>
    <w:p w14:paraId="62208AD5" w14:textId="5DFC8C9C" w:rsidR="0077451D" w:rsidRDefault="0077451D" w:rsidP="0077451D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cs="Calibri"/>
        </w:rPr>
      </w:pPr>
      <w:r w:rsidRPr="0094170B">
        <w:rPr>
          <w:rFonts w:cs="Calibri"/>
        </w:rPr>
        <w:t>BEX Queries, CKF, RKF, various types of variables including Customer Exit &amp; Replacement Variables, Conditions, Exceptions, Filters, Free Characteristics, Structures &amp; Cell Editing, etc. Query Indexing for Explorer Reports.</w:t>
      </w:r>
    </w:p>
    <w:p w14:paraId="7D1BF515" w14:textId="77777777" w:rsidR="00363098" w:rsidRPr="0094170B" w:rsidRDefault="00363098" w:rsidP="00363098">
      <w:pPr>
        <w:spacing w:after="200" w:line="276" w:lineRule="auto"/>
        <w:jc w:val="both"/>
        <w:rPr>
          <w:rFonts w:cs="Calibri"/>
        </w:rPr>
      </w:pPr>
      <w:r w:rsidRPr="0094170B">
        <w:rPr>
          <w:rFonts w:cs="Calibri"/>
          <w:b/>
        </w:rPr>
        <w:t>Support Activity:</w:t>
      </w:r>
      <w:r w:rsidRPr="0094170B">
        <w:rPr>
          <w:rFonts w:cs="Calibri"/>
        </w:rPr>
        <w:t xml:space="preserve"> </w:t>
      </w:r>
    </w:p>
    <w:p w14:paraId="349612C0" w14:textId="787DF1C6" w:rsidR="00363098" w:rsidRDefault="00363098" w:rsidP="00363098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="Calibri"/>
        </w:rPr>
      </w:pPr>
      <w:r w:rsidRPr="0094170B">
        <w:rPr>
          <w:rFonts w:cs="Calibri"/>
        </w:rPr>
        <w:t>Data Mismatch issue; Data loading and monitoring; Defect &amp; Change Request.</w:t>
      </w:r>
    </w:p>
    <w:p w14:paraId="353CCFD7" w14:textId="75635516" w:rsidR="001F42E9" w:rsidRDefault="001F42E9" w:rsidP="001F42E9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="Calibri"/>
        </w:rPr>
      </w:pPr>
      <w:r>
        <w:rPr>
          <w:rFonts w:cs="Calibri"/>
        </w:rPr>
        <w:t xml:space="preserve">Performance related activities - </w:t>
      </w:r>
      <w:r w:rsidRPr="0094170B">
        <w:rPr>
          <w:rFonts w:cs="Calibri"/>
        </w:rPr>
        <w:t>Index, Aggregate, Partition and Compression/collapse, BWA roll-up and Indexing.</w:t>
      </w:r>
    </w:p>
    <w:p w14:paraId="2A9B5049" w14:textId="77777777" w:rsidR="00363098" w:rsidRPr="00363098" w:rsidRDefault="00363098" w:rsidP="00363098">
      <w:pPr>
        <w:spacing w:after="200" w:line="276" w:lineRule="auto"/>
        <w:jc w:val="both"/>
        <w:rPr>
          <w:rFonts w:cs="Calibri"/>
          <w:b/>
        </w:rPr>
      </w:pPr>
      <w:r w:rsidRPr="0094170B">
        <w:rPr>
          <w:rFonts w:cs="Calibri"/>
          <w:b/>
        </w:rPr>
        <w:t xml:space="preserve">BI Data Warehouse Design: </w:t>
      </w:r>
    </w:p>
    <w:p w14:paraId="2363D976" w14:textId="1E4D0293" w:rsidR="00363098" w:rsidRDefault="00363098" w:rsidP="00363098">
      <w:pPr>
        <w:pStyle w:val="ListParagraph"/>
        <w:numPr>
          <w:ilvl w:val="0"/>
          <w:numId w:val="12"/>
        </w:numPr>
        <w:jc w:val="both"/>
        <w:rPr>
          <w:rFonts w:cs="Calibri"/>
        </w:rPr>
      </w:pPr>
      <w:r w:rsidRPr="0094170B">
        <w:rPr>
          <w:rFonts w:cs="Calibri"/>
        </w:rPr>
        <w:t xml:space="preserve">Requirements Workshops, </w:t>
      </w:r>
    </w:p>
    <w:p w14:paraId="0B68746F" w14:textId="273EA666" w:rsidR="002812CB" w:rsidRPr="0094170B" w:rsidRDefault="002812CB" w:rsidP="00363098">
      <w:pPr>
        <w:pStyle w:val="ListParagraph"/>
        <w:numPr>
          <w:ilvl w:val="0"/>
          <w:numId w:val="12"/>
        </w:numPr>
        <w:jc w:val="both"/>
        <w:rPr>
          <w:rFonts w:cs="Calibri"/>
        </w:rPr>
      </w:pPr>
      <w:r>
        <w:rPr>
          <w:rFonts w:cs="Calibri"/>
        </w:rPr>
        <w:t>GAP Analysis, AS-IS TO-BE Analysis,</w:t>
      </w:r>
    </w:p>
    <w:p w14:paraId="489A4EA5" w14:textId="77777777" w:rsidR="00363098" w:rsidRPr="0094170B" w:rsidRDefault="00363098" w:rsidP="00363098">
      <w:pPr>
        <w:pStyle w:val="ListParagraph"/>
        <w:numPr>
          <w:ilvl w:val="0"/>
          <w:numId w:val="12"/>
        </w:numPr>
        <w:jc w:val="both"/>
        <w:rPr>
          <w:rFonts w:cs="Calibri"/>
        </w:rPr>
      </w:pPr>
      <w:r w:rsidRPr="0094170B">
        <w:rPr>
          <w:rFonts w:cs="Calibri"/>
        </w:rPr>
        <w:t xml:space="preserve">Data Modelling, </w:t>
      </w:r>
    </w:p>
    <w:p w14:paraId="62C7F46B" w14:textId="77777777" w:rsidR="00363098" w:rsidRPr="0094170B" w:rsidRDefault="00363098" w:rsidP="00363098">
      <w:pPr>
        <w:pStyle w:val="ListParagraph"/>
        <w:numPr>
          <w:ilvl w:val="0"/>
          <w:numId w:val="12"/>
        </w:numPr>
        <w:jc w:val="both"/>
        <w:rPr>
          <w:rFonts w:cs="Calibri"/>
        </w:rPr>
      </w:pPr>
      <w:r w:rsidRPr="0094170B">
        <w:rPr>
          <w:rFonts w:cs="Calibri"/>
        </w:rPr>
        <w:t xml:space="preserve">Development Standards, </w:t>
      </w:r>
    </w:p>
    <w:p w14:paraId="2BF89CF7" w14:textId="77777777" w:rsidR="00363098" w:rsidRPr="0094170B" w:rsidRDefault="00363098" w:rsidP="00363098">
      <w:pPr>
        <w:pStyle w:val="ListParagraph"/>
        <w:numPr>
          <w:ilvl w:val="0"/>
          <w:numId w:val="12"/>
        </w:numPr>
        <w:jc w:val="both"/>
        <w:rPr>
          <w:rFonts w:cs="Calibri"/>
        </w:rPr>
      </w:pPr>
      <w:r w:rsidRPr="0094170B">
        <w:rPr>
          <w:rFonts w:cs="Calibri"/>
        </w:rPr>
        <w:t>Business Content Usage and Installation</w:t>
      </w:r>
    </w:p>
    <w:p w14:paraId="7BAA7F60" w14:textId="77777777" w:rsidR="00363098" w:rsidRPr="0094170B" w:rsidRDefault="00363098" w:rsidP="00363098">
      <w:pPr>
        <w:pStyle w:val="ListParagraph"/>
        <w:numPr>
          <w:ilvl w:val="0"/>
          <w:numId w:val="12"/>
        </w:numPr>
        <w:jc w:val="both"/>
        <w:rPr>
          <w:rFonts w:cs="Calibri"/>
        </w:rPr>
      </w:pPr>
      <w:r w:rsidRPr="0094170B">
        <w:rPr>
          <w:rFonts w:cs="Calibri"/>
        </w:rPr>
        <w:t>Transport Management.</w:t>
      </w:r>
    </w:p>
    <w:p w14:paraId="7FFD58E7" w14:textId="5BA2F460" w:rsidR="00363098" w:rsidRDefault="00363098" w:rsidP="00363098">
      <w:pPr>
        <w:pStyle w:val="Heading2"/>
      </w:pPr>
      <w:r>
        <w:t>Important project details</w:t>
      </w:r>
    </w:p>
    <w:p w14:paraId="69EB7DB5" w14:textId="4355FAAC" w:rsidR="000968AE" w:rsidRDefault="001F42E9" w:rsidP="0011162B">
      <w:pPr>
        <w:pStyle w:val="Heading4"/>
      </w:pPr>
      <w:r>
        <w:t xml:space="preserve">Greenfield </w:t>
      </w:r>
      <w:r w:rsidR="000968AE">
        <w:t>Implementation</w:t>
      </w:r>
      <w:r w:rsidR="00EE3ED0">
        <w:t xml:space="preserve"> </w:t>
      </w:r>
      <w:r w:rsidR="005E7ECE">
        <w:t>&amp; Enhancement Project</w:t>
      </w:r>
    </w:p>
    <w:p w14:paraId="734404BD" w14:textId="77777777" w:rsidR="005E7ECE" w:rsidRDefault="005E7ECE" w:rsidP="005E7ECE">
      <w:pPr>
        <w:pStyle w:val="Heading4"/>
        <w:rPr>
          <w:b w:val="0"/>
          <w:bCs/>
        </w:rPr>
      </w:pPr>
    </w:p>
    <w:p w14:paraId="0F580552" w14:textId="2EC3F158" w:rsidR="005E7ECE" w:rsidRPr="00EE3ED0" w:rsidRDefault="005E7ECE" w:rsidP="005E7ECE">
      <w:pPr>
        <w:pStyle w:val="Heading4"/>
        <w:rPr>
          <w:b w:val="0"/>
          <w:bCs/>
        </w:rPr>
      </w:pPr>
      <w:r w:rsidRPr="00EE3ED0">
        <w:rPr>
          <w:b w:val="0"/>
          <w:bCs/>
        </w:rPr>
        <w:t>ERS-GFIT – Saturn Decommissioning / SERP Migration</w:t>
      </w:r>
      <w:r w:rsidR="004D22EA">
        <w:rPr>
          <w:b w:val="0"/>
          <w:bCs/>
        </w:rPr>
        <w:t>/CP Migration / ICR Decommissioning</w:t>
      </w:r>
      <w:r w:rsidRPr="00EE3ED0">
        <w:rPr>
          <w:b w:val="0"/>
          <w:bCs/>
        </w:rPr>
        <w:t xml:space="preserve"> (Jan 2019 – Till Date)</w:t>
      </w:r>
    </w:p>
    <w:p w14:paraId="3ED0DBFA" w14:textId="77777777" w:rsidR="005E7ECE" w:rsidRPr="00EE3ED0" w:rsidRDefault="005E7ECE" w:rsidP="005E7ECE">
      <w:pPr>
        <w:rPr>
          <w:bCs/>
        </w:rPr>
      </w:pPr>
      <w:r w:rsidRPr="00EE3ED0">
        <w:rPr>
          <w:bCs/>
        </w:rPr>
        <w:t>Client – Shell Energy India, UK, Industry – Oil &amp; Gas</w:t>
      </w:r>
    </w:p>
    <w:p w14:paraId="6D93E0B5" w14:textId="77777777" w:rsidR="005E7ECE" w:rsidRPr="00EE3ED0" w:rsidRDefault="005E7ECE" w:rsidP="005E7ECE">
      <w:pPr>
        <w:rPr>
          <w:bCs/>
        </w:rPr>
      </w:pPr>
      <w:r w:rsidRPr="00EE3ED0">
        <w:rPr>
          <w:bCs/>
        </w:rPr>
        <w:t>Technology - SAP BW (7.5) on HANA, SAP Native HANA (2.0 SP03), SLT &amp; BODS, BOBJ (SAP BI 4.2 SP07)</w:t>
      </w:r>
    </w:p>
    <w:p w14:paraId="5D206641" w14:textId="7695008E" w:rsidR="005E7ECE" w:rsidRPr="00EE3ED0" w:rsidRDefault="005E7ECE" w:rsidP="005E7ECE">
      <w:pPr>
        <w:rPr>
          <w:bCs/>
        </w:rPr>
      </w:pPr>
      <w:r w:rsidRPr="00EE3ED0">
        <w:rPr>
          <w:bCs/>
        </w:rPr>
        <w:t>Role – Technical SME</w:t>
      </w:r>
      <w:r>
        <w:rPr>
          <w:bCs/>
        </w:rPr>
        <w:t xml:space="preserve"> </w:t>
      </w:r>
    </w:p>
    <w:p w14:paraId="05444BA6" w14:textId="77777777" w:rsidR="005E7ECE" w:rsidRDefault="005E7ECE" w:rsidP="005E7ECE">
      <w:pPr>
        <w:pStyle w:val="Heading4"/>
        <w:spacing w:line="200" w:lineRule="exact"/>
        <w:rPr>
          <w:b w:val="0"/>
          <w:bCs/>
        </w:rPr>
      </w:pPr>
    </w:p>
    <w:p w14:paraId="2B3AC4A0" w14:textId="2816DF85" w:rsidR="00EE3ED0" w:rsidRPr="001F42E9" w:rsidRDefault="00EE3ED0" w:rsidP="005E7ECE">
      <w:pPr>
        <w:pStyle w:val="Heading4"/>
        <w:rPr>
          <w:b w:val="0"/>
          <w:bCs/>
        </w:rPr>
      </w:pPr>
      <w:r w:rsidRPr="001F42E9">
        <w:rPr>
          <w:b w:val="0"/>
          <w:bCs/>
        </w:rPr>
        <w:t>VIVO Optima (</w:t>
      </w:r>
      <w:r w:rsidR="001F42E9">
        <w:rPr>
          <w:b w:val="0"/>
          <w:bCs/>
        </w:rPr>
        <w:t>Oct 2017</w:t>
      </w:r>
      <w:r w:rsidRPr="001F42E9">
        <w:rPr>
          <w:b w:val="0"/>
          <w:bCs/>
        </w:rPr>
        <w:t xml:space="preserve"> – </w:t>
      </w:r>
      <w:r w:rsidR="005E7ECE">
        <w:rPr>
          <w:b w:val="0"/>
          <w:bCs/>
        </w:rPr>
        <w:t>Aug</w:t>
      </w:r>
      <w:r w:rsidR="001F42E9">
        <w:rPr>
          <w:b w:val="0"/>
          <w:bCs/>
        </w:rPr>
        <w:t xml:space="preserve"> 2018)</w:t>
      </w:r>
    </w:p>
    <w:p w14:paraId="0895FF33" w14:textId="14CB8B5C" w:rsidR="00EE3ED0" w:rsidRPr="001F42E9" w:rsidRDefault="001F42E9" w:rsidP="005E7ECE">
      <w:pPr>
        <w:pStyle w:val="Heading4"/>
        <w:rPr>
          <w:b w:val="0"/>
          <w:bCs/>
        </w:rPr>
      </w:pPr>
      <w:r w:rsidRPr="001F42E9">
        <w:rPr>
          <w:b w:val="0"/>
          <w:bCs/>
        </w:rPr>
        <w:t>Client – Vivo Energy, SA, Industry – Oil &amp; Gas</w:t>
      </w:r>
    </w:p>
    <w:p w14:paraId="7D6C0F88" w14:textId="490F02D3" w:rsidR="00EE3ED0" w:rsidRPr="001F42E9" w:rsidRDefault="00EE3ED0" w:rsidP="005E7ECE">
      <w:pPr>
        <w:pStyle w:val="Heading4"/>
        <w:rPr>
          <w:b w:val="0"/>
          <w:bCs/>
        </w:rPr>
      </w:pPr>
      <w:r w:rsidRPr="001F42E9">
        <w:rPr>
          <w:b w:val="0"/>
          <w:bCs/>
        </w:rPr>
        <w:t xml:space="preserve">Technology - </w:t>
      </w:r>
      <w:r w:rsidR="001F42E9" w:rsidRPr="001F42E9">
        <w:rPr>
          <w:b w:val="0"/>
          <w:bCs/>
        </w:rPr>
        <w:t>S4HANA-1709, Fiori, CDS(ABAP), ODATA Service/ICF, SAP Gateway</w:t>
      </w:r>
    </w:p>
    <w:p w14:paraId="359CC39A" w14:textId="77777777" w:rsidR="00EE3ED0" w:rsidRPr="001F42E9" w:rsidRDefault="00EE3ED0" w:rsidP="005E7ECE">
      <w:pPr>
        <w:pStyle w:val="Heading4"/>
        <w:rPr>
          <w:b w:val="0"/>
          <w:bCs/>
        </w:rPr>
      </w:pPr>
      <w:r w:rsidRPr="001F42E9">
        <w:rPr>
          <w:b w:val="0"/>
          <w:bCs/>
        </w:rPr>
        <w:t>Role – Technical SME</w:t>
      </w:r>
    </w:p>
    <w:p w14:paraId="0BFAAFE6" w14:textId="2F15969A" w:rsidR="00EE3ED0" w:rsidRDefault="00EE3ED0" w:rsidP="005E7ECE">
      <w:pPr>
        <w:pStyle w:val="Heading4"/>
        <w:spacing w:line="200" w:lineRule="exact"/>
        <w:rPr>
          <w:bCs/>
        </w:rPr>
      </w:pPr>
    </w:p>
    <w:p w14:paraId="0E4BF287" w14:textId="316A4202" w:rsidR="000968AE" w:rsidRDefault="000968AE" w:rsidP="005E7ECE">
      <w:pPr>
        <w:rPr>
          <w:bCs/>
        </w:rPr>
      </w:pPr>
      <w:r>
        <w:rPr>
          <w:bCs/>
        </w:rPr>
        <w:t>Aldo Orion BI (</w:t>
      </w:r>
      <w:r w:rsidR="005E7ECE">
        <w:rPr>
          <w:bCs/>
        </w:rPr>
        <w:t>Sep 2016 – Oct 2017)</w:t>
      </w:r>
    </w:p>
    <w:p w14:paraId="538E458D" w14:textId="5E5B12D5" w:rsidR="001F42E9" w:rsidRDefault="001F42E9" w:rsidP="005E7ECE">
      <w:pPr>
        <w:rPr>
          <w:bCs/>
        </w:rPr>
      </w:pPr>
      <w:r w:rsidRPr="005E7ECE">
        <w:rPr>
          <w:bCs/>
        </w:rPr>
        <w:t xml:space="preserve">Client – Aldo, Canada, </w:t>
      </w:r>
      <w:r>
        <w:rPr>
          <w:bCs/>
        </w:rPr>
        <w:t>Industry – Fashion Retail</w:t>
      </w:r>
    </w:p>
    <w:p w14:paraId="036CBE80" w14:textId="0FCDB4F6" w:rsidR="001F42E9" w:rsidRPr="001F42E9" w:rsidRDefault="001F42E9" w:rsidP="005E7ECE">
      <w:pPr>
        <w:pStyle w:val="Heading4"/>
        <w:rPr>
          <w:b w:val="0"/>
          <w:bCs/>
        </w:rPr>
      </w:pPr>
      <w:r w:rsidRPr="001F42E9">
        <w:rPr>
          <w:b w:val="0"/>
          <w:bCs/>
        </w:rPr>
        <w:t xml:space="preserve">Technology - </w:t>
      </w:r>
      <w:r w:rsidR="005E7ECE" w:rsidRPr="005E7ECE">
        <w:rPr>
          <w:b w:val="0"/>
          <w:bCs/>
        </w:rPr>
        <w:t>SAP BW (7.5) on HANA, Embedded Analytics, Suite on HANA, BOBJ (</w:t>
      </w:r>
      <w:proofErr w:type="spellStart"/>
      <w:r w:rsidR="005E7ECE" w:rsidRPr="005E7ECE">
        <w:rPr>
          <w:b w:val="0"/>
          <w:bCs/>
        </w:rPr>
        <w:t>W</w:t>
      </w:r>
      <w:r w:rsidR="00A54BAD">
        <w:rPr>
          <w:b w:val="0"/>
          <w:bCs/>
        </w:rPr>
        <w:t>ebI</w:t>
      </w:r>
      <w:proofErr w:type="spellEnd"/>
      <w:r w:rsidR="005E7ECE" w:rsidRPr="005E7ECE">
        <w:rPr>
          <w:b w:val="0"/>
          <w:bCs/>
        </w:rPr>
        <w:t xml:space="preserve"> &amp; Office Analysis).</w:t>
      </w:r>
    </w:p>
    <w:p w14:paraId="7DD4F370" w14:textId="2DE2E715" w:rsidR="001F42E9" w:rsidRDefault="001F42E9" w:rsidP="005E7ECE">
      <w:pPr>
        <w:pStyle w:val="Heading4"/>
        <w:rPr>
          <w:b w:val="0"/>
          <w:bCs/>
        </w:rPr>
      </w:pPr>
      <w:r w:rsidRPr="001F42E9">
        <w:rPr>
          <w:b w:val="0"/>
          <w:bCs/>
        </w:rPr>
        <w:t>Role – Technical SME</w:t>
      </w:r>
    </w:p>
    <w:p w14:paraId="74C7E838" w14:textId="34249325" w:rsidR="005E7ECE" w:rsidRDefault="005E7ECE" w:rsidP="005E7ECE">
      <w:pPr>
        <w:pStyle w:val="Heading4"/>
        <w:spacing w:line="200" w:lineRule="exact"/>
      </w:pPr>
    </w:p>
    <w:p w14:paraId="4B3929DC" w14:textId="77777777" w:rsidR="005E7ECE" w:rsidRDefault="005E7ECE" w:rsidP="005E7ECE">
      <w:pPr>
        <w:rPr>
          <w:bCs/>
        </w:rPr>
      </w:pPr>
      <w:r>
        <w:rPr>
          <w:bCs/>
        </w:rPr>
        <w:t>Mariposa D2 &amp; D3 (Apr 2014 – Jan 2017)</w:t>
      </w:r>
    </w:p>
    <w:p w14:paraId="6B07C5BF" w14:textId="77777777" w:rsidR="005E7ECE" w:rsidRDefault="005E7ECE" w:rsidP="005E7ECE">
      <w:pPr>
        <w:rPr>
          <w:bCs/>
        </w:rPr>
      </w:pPr>
      <w:r>
        <w:rPr>
          <w:bCs/>
        </w:rPr>
        <w:t>Client – Bio-Rad, USA, Industry – Pharmaceutical</w:t>
      </w:r>
    </w:p>
    <w:p w14:paraId="243A0EA6" w14:textId="77777777" w:rsidR="005E7ECE" w:rsidRPr="00EE3ED0" w:rsidRDefault="005E7ECE" w:rsidP="005E7ECE">
      <w:pPr>
        <w:rPr>
          <w:bCs/>
        </w:rPr>
      </w:pPr>
      <w:r w:rsidRPr="00EE3ED0">
        <w:rPr>
          <w:bCs/>
        </w:rPr>
        <w:t>Technology - SAP BW (7.</w:t>
      </w:r>
      <w:r>
        <w:rPr>
          <w:bCs/>
        </w:rPr>
        <w:t>4</w:t>
      </w:r>
      <w:r w:rsidRPr="00EE3ED0">
        <w:rPr>
          <w:bCs/>
        </w:rPr>
        <w:t>)</w:t>
      </w:r>
      <w:r>
        <w:rPr>
          <w:bCs/>
        </w:rPr>
        <w:t xml:space="preserve">, </w:t>
      </w:r>
      <w:r w:rsidRPr="00EE3ED0">
        <w:rPr>
          <w:bCs/>
        </w:rPr>
        <w:t>BODS, BOBJ (SAP BI 4.</w:t>
      </w:r>
      <w:r>
        <w:rPr>
          <w:bCs/>
        </w:rPr>
        <w:t>1</w:t>
      </w:r>
      <w:r w:rsidRPr="00EE3ED0">
        <w:rPr>
          <w:bCs/>
        </w:rPr>
        <w:t xml:space="preserve"> SP0</w:t>
      </w:r>
      <w:r>
        <w:rPr>
          <w:bCs/>
        </w:rPr>
        <w:t>3</w:t>
      </w:r>
      <w:r w:rsidRPr="00EE3ED0">
        <w:rPr>
          <w:bCs/>
        </w:rPr>
        <w:t>)</w:t>
      </w:r>
    </w:p>
    <w:p w14:paraId="6250BD43" w14:textId="77777777" w:rsidR="005E7ECE" w:rsidRDefault="005E7ECE" w:rsidP="005E7ECE">
      <w:pPr>
        <w:rPr>
          <w:bCs/>
        </w:rPr>
      </w:pPr>
      <w:r w:rsidRPr="00EE3ED0">
        <w:rPr>
          <w:bCs/>
        </w:rPr>
        <w:t>Role – Technical</w:t>
      </w:r>
      <w:r>
        <w:rPr>
          <w:bCs/>
        </w:rPr>
        <w:t xml:space="preserve"> Lead</w:t>
      </w:r>
    </w:p>
    <w:p w14:paraId="0712C97D" w14:textId="76C863A0" w:rsidR="00EE3ED0" w:rsidRDefault="00EE3ED0" w:rsidP="005E7ECE">
      <w:pPr>
        <w:pStyle w:val="Heading4"/>
        <w:spacing w:line="200" w:lineRule="exact"/>
        <w:rPr>
          <w:bCs/>
        </w:rPr>
      </w:pPr>
    </w:p>
    <w:p w14:paraId="02735EE9" w14:textId="5C9F3C18" w:rsidR="00EE3ED0" w:rsidRDefault="00EE3ED0" w:rsidP="005E7ECE">
      <w:pPr>
        <w:rPr>
          <w:bCs/>
        </w:rPr>
      </w:pPr>
      <w:r>
        <w:rPr>
          <w:bCs/>
        </w:rPr>
        <w:t>JetBlue MIS (Client – JetBlue, USA, Industry – Aviation)</w:t>
      </w:r>
      <w:r w:rsidR="00C84CD9">
        <w:rPr>
          <w:bCs/>
        </w:rPr>
        <w:t xml:space="preserve"> (Sep 2013 – Mar 2014)</w:t>
      </w:r>
    </w:p>
    <w:p w14:paraId="70D91EEA" w14:textId="77777777" w:rsidR="005E7ECE" w:rsidRDefault="005E7ECE" w:rsidP="005E7ECE">
      <w:pPr>
        <w:rPr>
          <w:bCs/>
        </w:rPr>
      </w:pPr>
      <w:r>
        <w:rPr>
          <w:bCs/>
        </w:rPr>
        <w:t>Client – Bio-Rad, USA, Industry – Pharmaceutical</w:t>
      </w:r>
    </w:p>
    <w:p w14:paraId="5483F6E9" w14:textId="77777777" w:rsidR="005E7ECE" w:rsidRPr="00EE3ED0" w:rsidRDefault="005E7ECE" w:rsidP="005E7ECE">
      <w:pPr>
        <w:rPr>
          <w:bCs/>
        </w:rPr>
      </w:pPr>
      <w:r w:rsidRPr="00EE3ED0">
        <w:rPr>
          <w:bCs/>
        </w:rPr>
        <w:t>Technology - SAP BW (7.</w:t>
      </w:r>
      <w:r>
        <w:rPr>
          <w:bCs/>
        </w:rPr>
        <w:t>4</w:t>
      </w:r>
      <w:r w:rsidRPr="00EE3ED0">
        <w:rPr>
          <w:bCs/>
        </w:rPr>
        <w:t>)</w:t>
      </w:r>
      <w:r>
        <w:rPr>
          <w:bCs/>
        </w:rPr>
        <w:t xml:space="preserve">, </w:t>
      </w:r>
      <w:r w:rsidRPr="00EE3ED0">
        <w:rPr>
          <w:bCs/>
        </w:rPr>
        <w:t>BODS, BOBJ (SAP BI 4.</w:t>
      </w:r>
      <w:r>
        <w:rPr>
          <w:bCs/>
        </w:rPr>
        <w:t>1</w:t>
      </w:r>
      <w:r w:rsidRPr="00EE3ED0">
        <w:rPr>
          <w:bCs/>
        </w:rPr>
        <w:t xml:space="preserve"> SP0</w:t>
      </w:r>
      <w:r>
        <w:rPr>
          <w:bCs/>
        </w:rPr>
        <w:t>3</w:t>
      </w:r>
      <w:r w:rsidRPr="00EE3ED0">
        <w:rPr>
          <w:bCs/>
        </w:rPr>
        <w:t>)</w:t>
      </w:r>
    </w:p>
    <w:p w14:paraId="65A424E1" w14:textId="77777777" w:rsidR="005E7ECE" w:rsidRDefault="005E7ECE" w:rsidP="005E7ECE">
      <w:pPr>
        <w:rPr>
          <w:bCs/>
        </w:rPr>
      </w:pPr>
      <w:r w:rsidRPr="00EE3ED0">
        <w:rPr>
          <w:bCs/>
        </w:rPr>
        <w:t>Role – Technical</w:t>
      </w:r>
      <w:r>
        <w:rPr>
          <w:bCs/>
        </w:rPr>
        <w:t xml:space="preserve"> Lead</w:t>
      </w:r>
    </w:p>
    <w:p w14:paraId="597D4DE9" w14:textId="77777777" w:rsidR="00367906" w:rsidRDefault="00367906" w:rsidP="005E7ECE">
      <w:pPr>
        <w:pStyle w:val="Heading4"/>
        <w:spacing w:line="200" w:lineRule="exact"/>
        <w:rPr>
          <w:bCs/>
        </w:rPr>
      </w:pPr>
    </w:p>
    <w:p w14:paraId="0FEDE909" w14:textId="2231959A" w:rsidR="00367906" w:rsidRDefault="00367906" w:rsidP="005E7ECE">
      <w:pPr>
        <w:rPr>
          <w:bCs/>
        </w:rPr>
      </w:pPr>
      <w:r>
        <w:rPr>
          <w:bCs/>
        </w:rPr>
        <w:t>COPA – MIS Implementation (Apr 2010 to Mar 2011)</w:t>
      </w:r>
    </w:p>
    <w:p w14:paraId="63922D25" w14:textId="39476820" w:rsidR="00367906" w:rsidRDefault="00367906" w:rsidP="005E7ECE">
      <w:pPr>
        <w:rPr>
          <w:bCs/>
        </w:rPr>
      </w:pPr>
      <w:r>
        <w:rPr>
          <w:bCs/>
        </w:rPr>
        <w:t xml:space="preserve">Client - </w:t>
      </w:r>
      <w:r w:rsidRPr="002B773D">
        <w:rPr>
          <w:bCs/>
        </w:rPr>
        <w:t>Spencer’s Pvt Ltd</w:t>
      </w:r>
      <w:r>
        <w:rPr>
          <w:bCs/>
        </w:rPr>
        <w:t>, Industry – Retail</w:t>
      </w:r>
    </w:p>
    <w:p w14:paraId="35A21609" w14:textId="2004598F" w:rsidR="00367906" w:rsidRDefault="00367906" w:rsidP="005E7ECE">
      <w:pPr>
        <w:rPr>
          <w:bCs/>
        </w:rPr>
      </w:pPr>
      <w:r>
        <w:rPr>
          <w:bCs/>
        </w:rPr>
        <w:t xml:space="preserve">Technology - </w:t>
      </w:r>
      <w:r w:rsidRPr="00367906">
        <w:rPr>
          <w:bCs/>
        </w:rPr>
        <w:t>SAP BI (7.0), WAD</w:t>
      </w:r>
    </w:p>
    <w:p w14:paraId="0A974CAE" w14:textId="127FB6E5" w:rsidR="00367906" w:rsidRDefault="00367906" w:rsidP="005E7ECE">
      <w:pPr>
        <w:rPr>
          <w:bCs/>
        </w:rPr>
      </w:pPr>
      <w:r>
        <w:rPr>
          <w:bCs/>
        </w:rPr>
        <w:t>Role – Technical Lead</w:t>
      </w:r>
    </w:p>
    <w:p w14:paraId="6FBBE04D" w14:textId="77777777" w:rsidR="00367906" w:rsidRPr="00EE3ED0" w:rsidRDefault="00367906" w:rsidP="005E7ECE">
      <w:pPr>
        <w:pStyle w:val="Heading4"/>
        <w:spacing w:line="200" w:lineRule="exact"/>
        <w:rPr>
          <w:b w:val="0"/>
          <w:bCs/>
        </w:rPr>
      </w:pPr>
    </w:p>
    <w:p w14:paraId="0A4DC53A" w14:textId="2720006C" w:rsidR="00EE3ED0" w:rsidRPr="002B773D" w:rsidRDefault="00EE3ED0" w:rsidP="005E7ECE">
      <w:pPr>
        <w:rPr>
          <w:bCs/>
        </w:rPr>
      </w:pPr>
      <w:r w:rsidRPr="002B773D">
        <w:rPr>
          <w:bCs/>
        </w:rPr>
        <w:t>CMO for MIS reporting (SAIL - Steel Authority of India Limited</w:t>
      </w:r>
      <w:r w:rsidR="000F13C6">
        <w:rPr>
          <w:bCs/>
        </w:rPr>
        <w:t>, Industry – Manufacturing)</w:t>
      </w:r>
      <w:r w:rsidR="00A54BAD">
        <w:rPr>
          <w:bCs/>
        </w:rPr>
        <w:t xml:space="preserve"> (Mar 2013 – Aug 2013)</w:t>
      </w:r>
    </w:p>
    <w:p w14:paraId="3E04D56B" w14:textId="77777777" w:rsidR="000968AE" w:rsidRDefault="000968AE" w:rsidP="005E7ECE">
      <w:pPr>
        <w:pStyle w:val="Heading4"/>
        <w:spacing w:line="200" w:lineRule="exact"/>
        <w:rPr>
          <w:bCs/>
        </w:rPr>
      </w:pPr>
    </w:p>
    <w:p w14:paraId="2CEBDEA3" w14:textId="3C31EF21" w:rsidR="000968AE" w:rsidRDefault="00EE3ED0" w:rsidP="005E7ECE">
      <w:pPr>
        <w:pStyle w:val="Heading4"/>
      </w:pPr>
      <w:r w:rsidRPr="00EE3ED0">
        <w:t>AMS / Support Project</w:t>
      </w:r>
    </w:p>
    <w:p w14:paraId="212644CC" w14:textId="6D4CF9F7" w:rsidR="005E7ECE" w:rsidRDefault="002B773D" w:rsidP="005E7ECE">
      <w:pPr>
        <w:rPr>
          <w:bCs/>
        </w:rPr>
      </w:pPr>
      <w:r w:rsidRPr="002B773D">
        <w:rPr>
          <w:bCs/>
        </w:rPr>
        <w:t xml:space="preserve">BW Support Track for Sales, OPS, Finance and </w:t>
      </w:r>
      <w:r w:rsidR="00F236C9" w:rsidRPr="002B773D">
        <w:rPr>
          <w:bCs/>
        </w:rPr>
        <w:t xml:space="preserve">SCM </w:t>
      </w:r>
      <w:r w:rsidR="00F236C9">
        <w:rPr>
          <w:bCs/>
        </w:rPr>
        <w:t>(</w:t>
      </w:r>
      <w:r w:rsidR="005E7ECE" w:rsidRPr="005E7ECE">
        <w:rPr>
          <w:bCs/>
        </w:rPr>
        <w:t>Mar 2011 to Mar 2013)</w:t>
      </w:r>
    </w:p>
    <w:p w14:paraId="60A5A1B0" w14:textId="2ACF1D55" w:rsidR="002B773D" w:rsidRDefault="002B773D" w:rsidP="005E7ECE">
      <w:pPr>
        <w:rPr>
          <w:bCs/>
        </w:rPr>
      </w:pPr>
      <w:r w:rsidRPr="002B773D">
        <w:rPr>
          <w:bCs/>
        </w:rPr>
        <w:t xml:space="preserve">Client – Pepsico India, Industry – </w:t>
      </w:r>
      <w:r w:rsidR="00367906">
        <w:rPr>
          <w:bCs/>
        </w:rPr>
        <w:t>FMCG</w:t>
      </w:r>
    </w:p>
    <w:p w14:paraId="66A502A5" w14:textId="5E5E9952" w:rsidR="00F236C9" w:rsidRDefault="00F236C9" w:rsidP="005E7ECE">
      <w:pPr>
        <w:rPr>
          <w:bCs/>
        </w:rPr>
      </w:pPr>
      <w:r>
        <w:rPr>
          <w:bCs/>
        </w:rPr>
        <w:t xml:space="preserve">Technology - </w:t>
      </w:r>
      <w:r w:rsidRPr="00F236C9">
        <w:rPr>
          <w:bCs/>
        </w:rPr>
        <w:t xml:space="preserve">SAP BW (3.5) &amp; </w:t>
      </w:r>
      <w:r w:rsidR="005710F5" w:rsidRPr="00F236C9">
        <w:rPr>
          <w:bCs/>
        </w:rPr>
        <w:t>BI (</w:t>
      </w:r>
      <w:r w:rsidRPr="00F236C9">
        <w:rPr>
          <w:bCs/>
        </w:rPr>
        <w:t>7.0), SSIS, SSRS, SQL Server 2005</w:t>
      </w:r>
    </w:p>
    <w:p w14:paraId="7C3CD763" w14:textId="10EA17D9" w:rsidR="001F42E9" w:rsidRDefault="005E7ECE" w:rsidP="005E7ECE">
      <w:pPr>
        <w:rPr>
          <w:bCs/>
        </w:rPr>
      </w:pPr>
      <w:r>
        <w:rPr>
          <w:bCs/>
        </w:rPr>
        <w:lastRenderedPageBreak/>
        <w:t>Role – Technical Lead</w:t>
      </w:r>
    </w:p>
    <w:p w14:paraId="7FA18D4F" w14:textId="77777777" w:rsidR="005E7ECE" w:rsidRDefault="005E7ECE" w:rsidP="005E7ECE">
      <w:pPr>
        <w:rPr>
          <w:bCs/>
        </w:rPr>
      </w:pPr>
    </w:p>
    <w:p w14:paraId="73D8C2C9" w14:textId="1AE024DF" w:rsidR="001F42E9" w:rsidRPr="002B773D" w:rsidRDefault="001F42E9" w:rsidP="005E7ECE">
      <w:pPr>
        <w:rPr>
          <w:bCs/>
        </w:rPr>
      </w:pPr>
      <w:r>
        <w:rPr>
          <w:bCs/>
        </w:rPr>
        <w:t>Aldo Orion BI</w:t>
      </w:r>
      <w:r w:rsidR="005E7ECE">
        <w:rPr>
          <w:bCs/>
        </w:rPr>
        <w:t xml:space="preserve"> Support</w:t>
      </w:r>
      <w:r>
        <w:rPr>
          <w:bCs/>
        </w:rPr>
        <w:t xml:space="preserve"> (Client – Aldo, </w:t>
      </w:r>
      <w:r w:rsidR="00557CE1">
        <w:rPr>
          <w:bCs/>
        </w:rPr>
        <w:t>Canada,</w:t>
      </w:r>
      <w:r>
        <w:rPr>
          <w:bCs/>
        </w:rPr>
        <w:t xml:space="preserve"> Industry – Fashion Retail</w:t>
      </w:r>
      <w:r w:rsidR="00C84CD9">
        <w:rPr>
          <w:bCs/>
        </w:rPr>
        <w:t>)</w:t>
      </w:r>
      <w:r w:rsidR="00A54BAD">
        <w:rPr>
          <w:bCs/>
        </w:rPr>
        <w:t xml:space="preserve"> (Sep 2108 – Jan 2019)</w:t>
      </w:r>
    </w:p>
    <w:sectPr w:rsidR="001F42E9" w:rsidRPr="002B773D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70C6F" w14:textId="77777777" w:rsidR="00260D48" w:rsidRDefault="00260D48" w:rsidP="000C45FF">
      <w:r>
        <w:separator/>
      </w:r>
    </w:p>
  </w:endnote>
  <w:endnote w:type="continuationSeparator" w:id="0">
    <w:p w14:paraId="7DF5D0FD" w14:textId="77777777" w:rsidR="00260D48" w:rsidRDefault="00260D4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297E9" w14:textId="77777777" w:rsidR="00260D48" w:rsidRDefault="00260D48" w:rsidP="000C45FF">
      <w:r>
        <w:separator/>
      </w:r>
    </w:p>
  </w:footnote>
  <w:footnote w:type="continuationSeparator" w:id="0">
    <w:p w14:paraId="19AFDBF5" w14:textId="77777777" w:rsidR="00260D48" w:rsidRDefault="00260D48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3099"/>
    <w:multiLevelType w:val="hybridMultilevel"/>
    <w:tmpl w:val="58B6CEA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C3F36"/>
    <w:multiLevelType w:val="hybridMultilevel"/>
    <w:tmpl w:val="758E4112"/>
    <w:lvl w:ilvl="0" w:tplc="8B9C7CF2">
      <w:start w:val="165"/>
      <w:numFmt w:val="bullet"/>
      <w:lvlText w:val="–"/>
      <w:lvlJc w:val="left"/>
      <w:pPr>
        <w:ind w:left="72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3F2C"/>
    <w:multiLevelType w:val="hybridMultilevel"/>
    <w:tmpl w:val="0C601DC4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61295"/>
    <w:multiLevelType w:val="hybridMultilevel"/>
    <w:tmpl w:val="20B4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7670"/>
    <w:multiLevelType w:val="hybridMultilevel"/>
    <w:tmpl w:val="F49464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23439"/>
    <w:multiLevelType w:val="hybridMultilevel"/>
    <w:tmpl w:val="5A76F1FE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41394"/>
    <w:multiLevelType w:val="hybridMultilevel"/>
    <w:tmpl w:val="9258AA22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01685B"/>
    <w:multiLevelType w:val="hybridMultilevel"/>
    <w:tmpl w:val="76562344"/>
    <w:lvl w:ilvl="0" w:tplc="8B9C7CF2">
      <w:start w:val="165"/>
      <w:numFmt w:val="bullet"/>
      <w:lvlText w:val="–"/>
      <w:lvlJc w:val="left"/>
      <w:pPr>
        <w:ind w:left="720" w:hanging="360"/>
      </w:pPr>
      <w:rPr>
        <w:rFonts w:ascii="Univers" w:hAnsi="Univer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34E68"/>
    <w:multiLevelType w:val="hybridMultilevel"/>
    <w:tmpl w:val="66BCAE20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649AF"/>
    <w:multiLevelType w:val="hybridMultilevel"/>
    <w:tmpl w:val="7D46588E"/>
    <w:lvl w:ilvl="0" w:tplc="347E44C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C7AB9"/>
    <w:multiLevelType w:val="hybridMultilevel"/>
    <w:tmpl w:val="D12AF34E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238A8"/>
    <w:multiLevelType w:val="hybridMultilevel"/>
    <w:tmpl w:val="68D2CD98"/>
    <w:lvl w:ilvl="0" w:tplc="8B9C7CF2">
      <w:start w:val="165"/>
      <w:numFmt w:val="bullet"/>
      <w:lvlText w:val="–"/>
      <w:lvlJc w:val="left"/>
      <w:pPr>
        <w:ind w:left="720" w:hanging="360"/>
      </w:pPr>
      <w:rPr>
        <w:rFonts w:ascii="Univers" w:hAnsi="Univer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2032E"/>
    <w:multiLevelType w:val="hybridMultilevel"/>
    <w:tmpl w:val="30242188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D54AC7"/>
    <w:multiLevelType w:val="hybridMultilevel"/>
    <w:tmpl w:val="DD6C2D64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A701F3"/>
    <w:multiLevelType w:val="hybridMultilevel"/>
    <w:tmpl w:val="0E0E77D4"/>
    <w:lvl w:ilvl="0" w:tplc="8B9C7CF2">
      <w:start w:val="165"/>
      <w:numFmt w:val="bullet"/>
      <w:lvlText w:val="–"/>
      <w:lvlJc w:val="left"/>
      <w:pPr>
        <w:ind w:left="360" w:hanging="360"/>
      </w:pPr>
      <w:rPr>
        <w:rFonts w:ascii="Univers" w:hAnsi="Univer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DB4E24"/>
    <w:multiLevelType w:val="hybridMultilevel"/>
    <w:tmpl w:val="1B56F26A"/>
    <w:lvl w:ilvl="0" w:tplc="8B9C7CF2">
      <w:start w:val="165"/>
      <w:numFmt w:val="bullet"/>
      <w:lvlText w:val="–"/>
      <w:lvlJc w:val="left"/>
      <w:pPr>
        <w:ind w:left="108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5"/>
  </w:num>
  <w:num w:numId="11">
    <w:abstractNumId w:val="5"/>
  </w:num>
  <w:num w:numId="12">
    <w:abstractNumId w:val="13"/>
  </w:num>
  <w:num w:numId="13">
    <w:abstractNumId w:val="8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EE"/>
    <w:rsid w:val="00036450"/>
    <w:rsid w:val="00047F78"/>
    <w:rsid w:val="00050325"/>
    <w:rsid w:val="00094499"/>
    <w:rsid w:val="000968AE"/>
    <w:rsid w:val="000A4D15"/>
    <w:rsid w:val="000C45FF"/>
    <w:rsid w:val="000E3FD1"/>
    <w:rsid w:val="000F13C6"/>
    <w:rsid w:val="0010227D"/>
    <w:rsid w:val="0011162B"/>
    <w:rsid w:val="00112054"/>
    <w:rsid w:val="001525E1"/>
    <w:rsid w:val="00180329"/>
    <w:rsid w:val="0019001F"/>
    <w:rsid w:val="001A74A5"/>
    <w:rsid w:val="001B2ABD"/>
    <w:rsid w:val="001D118E"/>
    <w:rsid w:val="001E0391"/>
    <w:rsid w:val="001E1759"/>
    <w:rsid w:val="001F1ECC"/>
    <w:rsid w:val="001F42E9"/>
    <w:rsid w:val="002400EB"/>
    <w:rsid w:val="00240D90"/>
    <w:rsid w:val="00256CF7"/>
    <w:rsid w:val="00260D48"/>
    <w:rsid w:val="00274543"/>
    <w:rsid w:val="002812CB"/>
    <w:rsid w:val="00281FD5"/>
    <w:rsid w:val="002970EF"/>
    <w:rsid w:val="002B773D"/>
    <w:rsid w:val="0030481B"/>
    <w:rsid w:val="003156FC"/>
    <w:rsid w:val="00325155"/>
    <w:rsid w:val="003254B5"/>
    <w:rsid w:val="0036073A"/>
    <w:rsid w:val="00363098"/>
    <w:rsid w:val="00367906"/>
    <w:rsid w:val="0037121F"/>
    <w:rsid w:val="003A6B7D"/>
    <w:rsid w:val="003B06CA"/>
    <w:rsid w:val="003C7509"/>
    <w:rsid w:val="003D2014"/>
    <w:rsid w:val="004071FC"/>
    <w:rsid w:val="00445947"/>
    <w:rsid w:val="004813B3"/>
    <w:rsid w:val="00486C0E"/>
    <w:rsid w:val="00496591"/>
    <w:rsid w:val="004C63E4"/>
    <w:rsid w:val="004D22EA"/>
    <w:rsid w:val="004D3011"/>
    <w:rsid w:val="005262AC"/>
    <w:rsid w:val="00557CE1"/>
    <w:rsid w:val="005710F5"/>
    <w:rsid w:val="005A2EA4"/>
    <w:rsid w:val="005E39D5"/>
    <w:rsid w:val="005E7ECE"/>
    <w:rsid w:val="00600670"/>
    <w:rsid w:val="00600D43"/>
    <w:rsid w:val="00615A92"/>
    <w:rsid w:val="0062123A"/>
    <w:rsid w:val="00646E75"/>
    <w:rsid w:val="006771D0"/>
    <w:rsid w:val="006D084F"/>
    <w:rsid w:val="00715FCB"/>
    <w:rsid w:val="00743101"/>
    <w:rsid w:val="0077451D"/>
    <w:rsid w:val="007775E1"/>
    <w:rsid w:val="007867A0"/>
    <w:rsid w:val="007927F5"/>
    <w:rsid w:val="00802CA0"/>
    <w:rsid w:val="00826EF7"/>
    <w:rsid w:val="008B4051"/>
    <w:rsid w:val="008F4528"/>
    <w:rsid w:val="008F6A4F"/>
    <w:rsid w:val="009260CD"/>
    <w:rsid w:val="00952C25"/>
    <w:rsid w:val="00981EDD"/>
    <w:rsid w:val="009C5E82"/>
    <w:rsid w:val="009F4842"/>
    <w:rsid w:val="00A2118D"/>
    <w:rsid w:val="00A31A59"/>
    <w:rsid w:val="00A54BAD"/>
    <w:rsid w:val="00AD76E2"/>
    <w:rsid w:val="00B20152"/>
    <w:rsid w:val="00B359E4"/>
    <w:rsid w:val="00B57D98"/>
    <w:rsid w:val="00B70850"/>
    <w:rsid w:val="00BC5509"/>
    <w:rsid w:val="00BE1658"/>
    <w:rsid w:val="00BF3B57"/>
    <w:rsid w:val="00C066B6"/>
    <w:rsid w:val="00C24107"/>
    <w:rsid w:val="00C37BA1"/>
    <w:rsid w:val="00C4674C"/>
    <w:rsid w:val="00C506CF"/>
    <w:rsid w:val="00C72BED"/>
    <w:rsid w:val="00C75C20"/>
    <w:rsid w:val="00C84CD9"/>
    <w:rsid w:val="00C9578B"/>
    <w:rsid w:val="00CB0055"/>
    <w:rsid w:val="00CB47C7"/>
    <w:rsid w:val="00CD78C2"/>
    <w:rsid w:val="00CE75A7"/>
    <w:rsid w:val="00D04420"/>
    <w:rsid w:val="00D07DEE"/>
    <w:rsid w:val="00D14BD1"/>
    <w:rsid w:val="00D2522B"/>
    <w:rsid w:val="00D422DE"/>
    <w:rsid w:val="00D5459D"/>
    <w:rsid w:val="00D5569A"/>
    <w:rsid w:val="00DA1F4D"/>
    <w:rsid w:val="00DB1A98"/>
    <w:rsid w:val="00DD172A"/>
    <w:rsid w:val="00E25A26"/>
    <w:rsid w:val="00E4381A"/>
    <w:rsid w:val="00E55D74"/>
    <w:rsid w:val="00E7175A"/>
    <w:rsid w:val="00E93468"/>
    <w:rsid w:val="00EE3ED0"/>
    <w:rsid w:val="00EF71C4"/>
    <w:rsid w:val="00F236C9"/>
    <w:rsid w:val="00F43B97"/>
    <w:rsid w:val="00F60274"/>
    <w:rsid w:val="00F77FB9"/>
    <w:rsid w:val="00F955D5"/>
    <w:rsid w:val="00FB068F"/>
    <w:rsid w:val="00FC6F0F"/>
    <w:rsid w:val="00FC7F65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CE87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rif.Tasli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taslim-arif-9178b523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limArif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3E0A99FC0459F8AE3A1C42A882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531A8-9A4F-49E4-959C-5B3696AF4518}"/>
      </w:docPartPr>
      <w:docPartBody>
        <w:p w:rsidR="00BA534C" w:rsidRDefault="00001500" w:rsidP="00001500">
          <w:pPr>
            <w:pStyle w:val="BB03E0A99FC0459F8AE3A1C42A8826C1"/>
          </w:pPr>
          <w:r w:rsidRPr="00D5459D">
            <w:t>Profile</w:t>
          </w:r>
        </w:p>
      </w:docPartBody>
    </w:docPart>
    <w:docPart>
      <w:docPartPr>
        <w:name w:val="76D028B98B1D482B99B26D9591D43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A884-036B-40AA-9919-BCC0953A2126}"/>
      </w:docPartPr>
      <w:docPartBody>
        <w:p w:rsidR="00BA534C" w:rsidRDefault="00001500" w:rsidP="00001500">
          <w:pPr>
            <w:pStyle w:val="76D028B98B1D482B99B26D9591D43EC9"/>
          </w:pPr>
          <w:r w:rsidRPr="00CB0055">
            <w:t>Contact</w:t>
          </w:r>
        </w:p>
      </w:docPartBody>
    </w:docPart>
    <w:docPart>
      <w:docPartPr>
        <w:name w:val="2230F291653540A786CED87F9D5B1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785D-C9C7-46ED-8757-1B14284EFD2F}"/>
      </w:docPartPr>
      <w:docPartBody>
        <w:p w:rsidR="00BA534C" w:rsidRDefault="00001500" w:rsidP="00001500">
          <w:pPr>
            <w:pStyle w:val="2230F291653540A786CED87F9D5B1373"/>
          </w:pPr>
          <w:r w:rsidRPr="004D3011">
            <w:t>PHONE:</w:t>
          </w:r>
        </w:p>
      </w:docPartBody>
    </w:docPart>
    <w:docPart>
      <w:docPartPr>
        <w:name w:val="E17E1F5CECE14971BFAED25F7E8A0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EA35B-0013-4813-B226-46601C3AF4AE}"/>
      </w:docPartPr>
      <w:docPartBody>
        <w:p w:rsidR="00BA534C" w:rsidRDefault="00001500" w:rsidP="00001500">
          <w:pPr>
            <w:pStyle w:val="E17E1F5CECE14971BFAED25F7E8A01B7"/>
          </w:pPr>
          <w:r w:rsidRPr="004D3011">
            <w:t>WEBSITE:</w:t>
          </w:r>
        </w:p>
      </w:docPartBody>
    </w:docPart>
    <w:docPart>
      <w:docPartPr>
        <w:name w:val="98AD300F6559450D969B7F01B36A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2CB80-7C6E-4C7B-B8FF-A12857B1183C}"/>
      </w:docPartPr>
      <w:docPartBody>
        <w:p w:rsidR="00BA534C" w:rsidRDefault="00001500" w:rsidP="00001500">
          <w:pPr>
            <w:pStyle w:val="98AD300F6559450D969B7F01B36A9F7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0"/>
    <w:rsid w:val="00001500"/>
    <w:rsid w:val="00062DF8"/>
    <w:rsid w:val="00127FD9"/>
    <w:rsid w:val="002A3BFA"/>
    <w:rsid w:val="00304C1B"/>
    <w:rsid w:val="003E6FC3"/>
    <w:rsid w:val="004E2177"/>
    <w:rsid w:val="005E1D94"/>
    <w:rsid w:val="006D6A7B"/>
    <w:rsid w:val="00BA534C"/>
    <w:rsid w:val="00D46C7A"/>
    <w:rsid w:val="00F1090D"/>
    <w:rsid w:val="00F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0150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2C0EE3D58416292B923705E4D97E1">
    <w:name w:val="60C2C0EE3D58416292B923705E4D97E1"/>
  </w:style>
  <w:style w:type="paragraph" w:customStyle="1" w:styleId="6D1B2BEB2AD648B382C93357FD5804CD">
    <w:name w:val="6D1B2BEB2AD648B382C93357FD5804CD"/>
  </w:style>
  <w:style w:type="paragraph" w:customStyle="1" w:styleId="7507B7A8B96B4B188A63E76950A33924">
    <w:name w:val="7507B7A8B96B4B188A63E76950A33924"/>
  </w:style>
  <w:style w:type="paragraph" w:customStyle="1" w:styleId="F3505D398A8546B1AF70E17A968EA9E2">
    <w:name w:val="F3505D398A8546B1AF70E17A968EA9E2"/>
  </w:style>
  <w:style w:type="paragraph" w:customStyle="1" w:styleId="EE4388B8DEE943829B7C1ADBB4803E79">
    <w:name w:val="EE4388B8DEE943829B7C1ADBB4803E79"/>
  </w:style>
  <w:style w:type="paragraph" w:customStyle="1" w:styleId="A357E763AABB436CB9BCC56D447CF131">
    <w:name w:val="A357E763AABB436CB9BCC56D447CF131"/>
  </w:style>
  <w:style w:type="paragraph" w:customStyle="1" w:styleId="5136D9354CBF461190E151E2F4AC58B3">
    <w:name w:val="5136D9354CBF461190E151E2F4AC58B3"/>
  </w:style>
  <w:style w:type="paragraph" w:customStyle="1" w:styleId="5AC94F7892604DDB9922F12A69904393">
    <w:name w:val="5AC94F7892604DDB9922F12A69904393"/>
  </w:style>
  <w:style w:type="paragraph" w:customStyle="1" w:styleId="CAD5CBF83B1B459CA52D34FA0366E0C8">
    <w:name w:val="CAD5CBF83B1B459CA52D34FA0366E0C8"/>
  </w:style>
  <w:style w:type="paragraph" w:customStyle="1" w:styleId="978B12186353448F879F17EA1CB0A276">
    <w:name w:val="978B12186353448F879F17EA1CB0A27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2B6CE8C3522404EA93DEF9C7473E72B">
    <w:name w:val="B2B6CE8C3522404EA93DEF9C7473E72B"/>
  </w:style>
  <w:style w:type="paragraph" w:customStyle="1" w:styleId="E7956A65382A4B5E872D75DA759C1B57">
    <w:name w:val="E7956A65382A4B5E872D75DA759C1B57"/>
  </w:style>
  <w:style w:type="paragraph" w:customStyle="1" w:styleId="6BF29BE9A8734852BFBBDDD56E991571">
    <w:name w:val="6BF29BE9A8734852BFBBDDD56E991571"/>
  </w:style>
  <w:style w:type="paragraph" w:customStyle="1" w:styleId="11FFBCA5FA9C48E9B9A923EFCCEAF5A9">
    <w:name w:val="11FFBCA5FA9C48E9B9A923EFCCEAF5A9"/>
  </w:style>
  <w:style w:type="paragraph" w:customStyle="1" w:styleId="64F37D3A6A7543B485AD9BCA81E39CF8">
    <w:name w:val="64F37D3A6A7543B485AD9BCA81E39CF8"/>
  </w:style>
  <w:style w:type="paragraph" w:customStyle="1" w:styleId="4AB6DCAA38924C6D9E4FCDC39BB651AF">
    <w:name w:val="4AB6DCAA38924C6D9E4FCDC39BB651AF"/>
  </w:style>
  <w:style w:type="paragraph" w:customStyle="1" w:styleId="C9FC7C091DD64C45850A0A92321918BB">
    <w:name w:val="C9FC7C091DD64C45850A0A92321918BB"/>
  </w:style>
  <w:style w:type="paragraph" w:customStyle="1" w:styleId="53004AFC25144ABFB450BE8E1F63B850">
    <w:name w:val="53004AFC25144ABFB450BE8E1F63B850"/>
  </w:style>
  <w:style w:type="paragraph" w:customStyle="1" w:styleId="7216DE96BDEE40698CE745CAD9E4CBB4">
    <w:name w:val="7216DE96BDEE40698CE745CAD9E4CBB4"/>
  </w:style>
  <w:style w:type="paragraph" w:customStyle="1" w:styleId="91B0E96DFF5844E6AB5A583DA4356BAC">
    <w:name w:val="91B0E96DFF5844E6AB5A583DA4356BAC"/>
  </w:style>
  <w:style w:type="paragraph" w:customStyle="1" w:styleId="0D1DF0DF934C4E4E88346BE022F09D4E">
    <w:name w:val="0D1DF0DF934C4E4E88346BE022F09D4E"/>
  </w:style>
  <w:style w:type="paragraph" w:customStyle="1" w:styleId="49F6C89C1B6D479894AC079DDC68D872">
    <w:name w:val="49F6C89C1B6D479894AC079DDC68D872"/>
  </w:style>
  <w:style w:type="paragraph" w:customStyle="1" w:styleId="33144173A752444C9B4B081118AB3653">
    <w:name w:val="33144173A752444C9B4B081118AB3653"/>
  </w:style>
  <w:style w:type="paragraph" w:customStyle="1" w:styleId="9035E6572FC44C4E99E113306CAB26A6">
    <w:name w:val="9035E6572FC44C4E99E113306CAB26A6"/>
  </w:style>
  <w:style w:type="paragraph" w:customStyle="1" w:styleId="EEF62EC5627C4CB2963D4372D3BE481B">
    <w:name w:val="EEF62EC5627C4CB2963D4372D3BE481B"/>
  </w:style>
  <w:style w:type="paragraph" w:customStyle="1" w:styleId="9E15C9BD6EA948589BDEC2972D97FD2C">
    <w:name w:val="9E15C9BD6EA948589BDEC2972D97FD2C"/>
  </w:style>
  <w:style w:type="paragraph" w:customStyle="1" w:styleId="82392B2968484DDD89309B4E748474AD">
    <w:name w:val="82392B2968484DDD89309B4E748474AD"/>
  </w:style>
  <w:style w:type="paragraph" w:customStyle="1" w:styleId="FB7BD0CD2BDD4D6EB2626700A7CD4E8F">
    <w:name w:val="FB7BD0CD2BDD4D6EB2626700A7CD4E8F"/>
  </w:style>
  <w:style w:type="paragraph" w:customStyle="1" w:styleId="703DF5D549DE4B2FBC71BD1524B611D2">
    <w:name w:val="703DF5D549DE4B2FBC71BD1524B611D2"/>
  </w:style>
  <w:style w:type="paragraph" w:customStyle="1" w:styleId="6EE8EC10FBB7486C868ACC2741F3A5F4">
    <w:name w:val="6EE8EC10FBB7486C868ACC2741F3A5F4"/>
  </w:style>
  <w:style w:type="paragraph" w:customStyle="1" w:styleId="A0B3486095164649B12F90752CFA4EF7">
    <w:name w:val="A0B3486095164649B12F90752CFA4EF7"/>
  </w:style>
  <w:style w:type="paragraph" w:customStyle="1" w:styleId="484102EF53B24545BE64B8609631CED5">
    <w:name w:val="484102EF53B24545BE64B8609631CED5"/>
  </w:style>
  <w:style w:type="paragraph" w:customStyle="1" w:styleId="BC1F090823B24FDE8665400F443DB068">
    <w:name w:val="BC1F090823B24FDE8665400F443DB068"/>
  </w:style>
  <w:style w:type="paragraph" w:customStyle="1" w:styleId="63856A16FC6E444AA6D1644D3FC21AC3">
    <w:name w:val="63856A16FC6E444AA6D1644D3FC21AC3"/>
  </w:style>
  <w:style w:type="paragraph" w:customStyle="1" w:styleId="C82C83886C044270BEAF6B047A8A5D7B">
    <w:name w:val="C82C83886C044270BEAF6B047A8A5D7B"/>
  </w:style>
  <w:style w:type="paragraph" w:customStyle="1" w:styleId="873689E7EEE944ECBB47E794701682F3">
    <w:name w:val="873689E7EEE944ECBB47E794701682F3"/>
  </w:style>
  <w:style w:type="paragraph" w:customStyle="1" w:styleId="5422092CAB0348E09B816456F178F312">
    <w:name w:val="5422092CAB0348E09B816456F178F312"/>
  </w:style>
  <w:style w:type="paragraph" w:customStyle="1" w:styleId="08F1643F90A841B7957ECF33F8996044">
    <w:name w:val="08F1643F90A841B7957ECF33F8996044"/>
  </w:style>
  <w:style w:type="paragraph" w:customStyle="1" w:styleId="4EB24D5B0F48431486CED75AD5DA07CA">
    <w:name w:val="4EB24D5B0F48431486CED75AD5DA07CA"/>
  </w:style>
  <w:style w:type="paragraph" w:customStyle="1" w:styleId="54752BAFC60B4C3FBDBE09B8756B75C8">
    <w:name w:val="54752BAFC60B4C3FBDBE09B8756B75C8"/>
  </w:style>
  <w:style w:type="character" w:customStyle="1" w:styleId="Heading2Char">
    <w:name w:val="Heading 2 Char"/>
    <w:basedOn w:val="DefaultParagraphFont"/>
    <w:link w:val="Heading2"/>
    <w:uiPriority w:val="9"/>
    <w:rsid w:val="0000150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C9EAF2297F0475C8C6F703A2FEBE894">
    <w:name w:val="2C9EAF2297F0475C8C6F703A2FEBE894"/>
  </w:style>
  <w:style w:type="paragraph" w:customStyle="1" w:styleId="F246EB6C562B4A869B22E2226D5F1DD2">
    <w:name w:val="F246EB6C562B4A869B22E2226D5F1DD2"/>
    <w:rsid w:val="00001500"/>
  </w:style>
  <w:style w:type="paragraph" w:customStyle="1" w:styleId="2B83DC9982114F9980C66622FA2E5936">
    <w:name w:val="2B83DC9982114F9980C66622FA2E5936"/>
    <w:rsid w:val="00001500"/>
  </w:style>
  <w:style w:type="paragraph" w:customStyle="1" w:styleId="6E918324D86D4818B17BFA4B6E4DC69E">
    <w:name w:val="6E918324D86D4818B17BFA4B6E4DC69E"/>
    <w:rsid w:val="00001500"/>
  </w:style>
  <w:style w:type="paragraph" w:customStyle="1" w:styleId="884BF31CF89E41778AB364AB96CE6990">
    <w:name w:val="884BF31CF89E41778AB364AB96CE6990"/>
    <w:rsid w:val="00001500"/>
  </w:style>
  <w:style w:type="paragraph" w:customStyle="1" w:styleId="7AFAA1ECB63B450DB81378FF69C9A372">
    <w:name w:val="7AFAA1ECB63B450DB81378FF69C9A372"/>
    <w:rsid w:val="00001500"/>
  </w:style>
  <w:style w:type="paragraph" w:customStyle="1" w:styleId="EB0531DB35AC431D9F4BC29C20D0AA03">
    <w:name w:val="EB0531DB35AC431D9F4BC29C20D0AA03"/>
    <w:rsid w:val="00001500"/>
  </w:style>
  <w:style w:type="paragraph" w:customStyle="1" w:styleId="998FBBF3C980413EA205012F93FB8309">
    <w:name w:val="998FBBF3C980413EA205012F93FB8309"/>
    <w:rsid w:val="00001500"/>
  </w:style>
  <w:style w:type="paragraph" w:customStyle="1" w:styleId="CA97F4F4B10D4B709FA19CE9F0A95E0E">
    <w:name w:val="CA97F4F4B10D4B709FA19CE9F0A95E0E"/>
    <w:rsid w:val="00001500"/>
  </w:style>
  <w:style w:type="paragraph" w:customStyle="1" w:styleId="486B0A8B0DF6497E9D7C027D7FBC1BA9">
    <w:name w:val="486B0A8B0DF6497E9D7C027D7FBC1BA9"/>
    <w:rsid w:val="00001500"/>
  </w:style>
  <w:style w:type="paragraph" w:customStyle="1" w:styleId="2BC781F526284EBD8079CC8998341E48">
    <w:name w:val="2BC781F526284EBD8079CC8998341E48"/>
    <w:rsid w:val="00001500"/>
  </w:style>
  <w:style w:type="paragraph" w:customStyle="1" w:styleId="48AE441BF2384AFDB265E45FB43876BE">
    <w:name w:val="48AE441BF2384AFDB265E45FB43876BE"/>
    <w:rsid w:val="00001500"/>
  </w:style>
  <w:style w:type="paragraph" w:customStyle="1" w:styleId="3305D497EB044306A38A404ADE3E1072">
    <w:name w:val="3305D497EB044306A38A404ADE3E1072"/>
    <w:rsid w:val="00001500"/>
  </w:style>
  <w:style w:type="paragraph" w:customStyle="1" w:styleId="F773ADBCEC9A4733844C4DECC4F890C1">
    <w:name w:val="F773ADBCEC9A4733844C4DECC4F890C1"/>
    <w:rsid w:val="00001500"/>
  </w:style>
  <w:style w:type="paragraph" w:customStyle="1" w:styleId="B43F8877E9A04CA5880CD1530E5F06D0">
    <w:name w:val="B43F8877E9A04CA5880CD1530E5F06D0"/>
    <w:rsid w:val="00001500"/>
  </w:style>
  <w:style w:type="paragraph" w:customStyle="1" w:styleId="95DDDB9C6B9149F0963F8585F5FC2D03">
    <w:name w:val="95DDDB9C6B9149F0963F8585F5FC2D03"/>
    <w:rsid w:val="00001500"/>
  </w:style>
  <w:style w:type="paragraph" w:customStyle="1" w:styleId="70EEA96520434827AB30EA23B76B6499">
    <w:name w:val="70EEA96520434827AB30EA23B76B6499"/>
    <w:rsid w:val="00001500"/>
  </w:style>
  <w:style w:type="paragraph" w:customStyle="1" w:styleId="773115696DCB43A4B890718F9A03A189">
    <w:name w:val="773115696DCB43A4B890718F9A03A189"/>
    <w:rsid w:val="00001500"/>
  </w:style>
  <w:style w:type="paragraph" w:customStyle="1" w:styleId="0CD82462C3494D8999AE0B15D766D91F">
    <w:name w:val="0CD82462C3494D8999AE0B15D766D91F"/>
    <w:rsid w:val="00001500"/>
  </w:style>
  <w:style w:type="paragraph" w:customStyle="1" w:styleId="EBC5F6ED5FC54AFB874B1F2C45BBC6E1">
    <w:name w:val="EBC5F6ED5FC54AFB874B1F2C45BBC6E1"/>
    <w:rsid w:val="00001500"/>
  </w:style>
  <w:style w:type="paragraph" w:customStyle="1" w:styleId="21502256926B44D1B4137589BEE0DB57">
    <w:name w:val="21502256926B44D1B4137589BEE0DB57"/>
    <w:rsid w:val="00001500"/>
  </w:style>
  <w:style w:type="paragraph" w:customStyle="1" w:styleId="AB635B07E3634AE1B1534CF560C69DB8">
    <w:name w:val="AB635B07E3634AE1B1534CF560C69DB8"/>
    <w:rsid w:val="00001500"/>
  </w:style>
  <w:style w:type="paragraph" w:customStyle="1" w:styleId="5B0F7BC5692D4322AE87C9418B937529">
    <w:name w:val="5B0F7BC5692D4322AE87C9418B937529"/>
    <w:rsid w:val="00001500"/>
  </w:style>
  <w:style w:type="paragraph" w:customStyle="1" w:styleId="C0FDA15655EE448B8E595EDC92111F18">
    <w:name w:val="C0FDA15655EE448B8E595EDC92111F18"/>
    <w:rsid w:val="00001500"/>
  </w:style>
  <w:style w:type="paragraph" w:customStyle="1" w:styleId="9DC6125B06CC436AB0D80431F1BA80FD">
    <w:name w:val="9DC6125B06CC436AB0D80431F1BA80FD"/>
    <w:rsid w:val="00001500"/>
  </w:style>
  <w:style w:type="paragraph" w:customStyle="1" w:styleId="7BD6132AD04A46E6857B7832157D853D">
    <w:name w:val="7BD6132AD04A46E6857B7832157D853D"/>
    <w:rsid w:val="00001500"/>
  </w:style>
  <w:style w:type="paragraph" w:customStyle="1" w:styleId="BB03E0A99FC0459F8AE3A1C42A8826C1">
    <w:name w:val="BB03E0A99FC0459F8AE3A1C42A8826C1"/>
    <w:rsid w:val="00001500"/>
  </w:style>
  <w:style w:type="paragraph" w:customStyle="1" w:styleId="76D028B98B1D482B99B26D9591D43EC9">
    <w:name w:val="76D028B98B1D482B99B26D9591D43EC9"/>
    <w:rsid w:val="00001500"/>
  </w:style>
  <w:style w:type="paragraph" w:customStyle="1" w:styleId="2230F291653540A786CED87F9D5B1373">
    <w:name w:val="2230F291653540A786CED87F9D5B1373"/>
    <w:rsid w:val="00001500"/>
  </w:style>
  <w:style w:type="paragraph" w:customStyle="1" w:styleId="E17E1F5CECE14971BFAED25F7E8A01B7">
    <w:name w:val="E17E1F5CECE14971BFAED25F7E8A01B7"/>
    <w:rsid w:val="00001500"/>
  </w:style>
  <w:style w:type="paragraph" w:customStyle="1" w:styleId="98AD300F6559450D969B7F01B36A9F74">
    <w:name w:val="98AD300F6559450D969B7F01B36A9F74"/>
    <w:rsid w:val="00001500"/>
  </w:style>
  <w:style w:type="paragraph" w:customStyle="1" w:styleId="3C1BC5C7F3B44852AF481DDF84538481">
    <w:name w:val="3C1BC5C7F3B44852AF481DDF84538481"/>
    <w:rsid w:val="00001500"/>
  </w:style>
  <w:style w:type="paragraph" w:customStyle="1" w:styleId="BE31FD8BF6E04FBEB7C160F45E95E096">
    <w:name w:val="BE31FD8BF6E04FBEB7C160F45E95E096"/>
    <w:rsid w:val="00001500"/>
  </w:style>
  <w:style w:type="paragraph" w:customStyle="1" w:styleId="590F9FBF28CF43B797F85A116825A8E5">
    <w:name w:val="590F9FBF28CF43B797F85A116825A8E5"/>
    <w:rsid w:val="00001500"/>
  </w:style>
  <w:style w:type="paragraph" w:customStyle="1" w:styleId="580728B82BA64A19B2502F29D64EA78C">
    <w:name w:val="580728B82BA64A19B2502F29D64EA78C"/>
    <w:rsid w:val="00001500"/>
  </w:style>
  <w:style w:type="paragraph" w:customStyle="1" w:styleId="3F9471C405684CA49D0228FD79F6174C">
    <w:name w:val="3F9471C405684CA49D0228FD79F6174C"/>
    <w:rsid w:val="00001500"/>
  </w:style>
  <w:style w:type="paragraph" w:customStyle="1" w:styleId="ED11662E8AD14B029EAA28BA9568DF4C">
    <w:name w:val="ED11662E8AD14B029EAA28BA9568DF4C"/>
    <w:rsid w:val="00001500"/>
  </w:style>
  <w:style w:type="paragraph" w:customStyle="1" w:styleId="42E4B31B4FFA4045800AB844CC79E773">
    <w:name w:val="42E4B31B4FFA4045800AB844CC79E773"/>
    <w:rsid w:val="00001500"/>
  </w:style>
  <w:style w:type="paragraph" w:customStyle="1" w:styleId="660D4165A1BB4ADDAEDF97B5BDA3E993">
    <w:name w:val="660D4165A1BB4ADDAEDF97B5BDA3E993"/>
    <w:rsid w:val="00001500"/>
  </w:style>
  <w:style w:type="paragraph" w:customStyle="1" w:styleId="14942A9030714695BEBC0C017F6EEF6D">
    <w:name w:val="14942A9030714695BEBC0C017F6EEF6D"/>
    <w:rsid w:val="00001500"/>
  </w:style>
  <w:style w:type="paragraph" w:customStyle="1" w:styleId="47FEFC49C1EF4F49BFFE267F14DA49F9">
    <w:name w:val="47FEFC49C1EF4F49BFFE267F14DA49F9"/>
    <w:rsid w:val="00001500"/>
  </w:style>
  <w:style w:type="paragraph" w:customStyle="1" w:styleId="231F62B41823417DBD20E7DED6CC54A1">
    <w:name w:val="231F62B41823417DBD20E7DED6CC54A1"/>
    <w:rsid w:val="00001500"/>
  </w:style>
  <w:style w:type="paragraph" w:customStyle="1" w:styleId="BBE3A05F980E46B59B78C243FC98128A">
    <w:name w:val="BBE3A05F980E46B59B78C243FC98128A"/>
    <w:rsid w:val="00001500"/>
  </w:style>
  <w:style w:type="paragraph" w:customStyle="1" w:styleId="BF140993277349B99B66C1D3E1390A26">
    <w:name w:val="BF140993277349B99B66C1D3E1390A26"/>
    <w:rsid w:val="00001500"/>
  </w:style>
  <w:style w:type="paragraph" w:customStyle="1" w:styleId="8054C9B832534E4789FC05885CB87422">
    <w:name w:val="8054C9B832534E4789FC05885CB87422"/>
    <w:rsid w:val="00001500"/>
  </w:style>
  <w:style w:type="paragraph" w:customStyle="1" w:styleId="A29AC0F50CC947C7A4599690323332CF">
    <w:name w:val="A29AC0F50CC947C7A4599690323332CF"/>
    <w:rsid w:val="00001500"/>
  </w:style>
  <w:style w:type="paragraph" w:customStyle="1" w:styleId="2C51147AB3964090AB79525E0C4157F9">
    <w:name w:val="2C51147AB3964090AB79525E0C4157F9"/>
    <w:rsid w:val="00001500"/>
  </w:style>
  <w:style w:type="paragraph" w:customStyle="1" w:styleId="462E5214551C4178ABD37266E8697F00">
    <w:name w:val="462E5214551C4178ABD37266E8697F00"/>
    <w:rsid w:val="00001500"/>
  </w:style>
  <w:style w:type="paragraph" w:customStyle="1" w:styleId="0A8F65B65FAE4FFD87AD0B13334AF695">
    <w:name w:val="0A8F65B65FAE4FFD87AD0B13334AF695"/>
    <w:rsid w:val="00001500"/>
  </w:style>
  <w:style w:type="paragraph" w:customStyle="1" w:styleId="C9FDEF58A2C24267B17A8D3C8334315B">
    <w:name w:val="C9FDEF58A2C24267B17A8D3C8334315B"/>
    <w:rsid w:val="00001500"/>
  </w:style>
  <w:style w:type="paragraph" w:customStyle="1" w:styleId="02D39E788590432D993B70BFEA363656">
    <w:name w:val="02D39E788590432D993B70BFEA363656"/>
    <w:rsid w:val="00001500"/>
  </w:style>
  <w:style w:type="paragraph" w:customStyle="1" w:styleId="7D585056DE1B4C17B333732EF0EC2263">
    <w:name w:val="7D585056DE1B4C17B333732EF0EC2263"/>
    <w:rsid w:val="00001500"/>
  </w:style>
  <w:style w:type="paragraph" w:customStyle="1" w:styleId="F42BB604C7C74FDBA95773F0366602B0">
    <w:name w:val="F42BB604C7C74FDBA95773F0366602B0"/>
    <w:rsid w:val="00001500"/>
  </w:style>
  <w:style w:type="paragraph" w:customStyle="1" w:styleId="858695F3C793414785C48E24F32B2454">
    <w:name w:val="858695F3C793414785C48E24F32B2454"/>
    <w:rsid w:val="00001500"/>
  </w:style>
  <w:style w:type="paragraph" w:customStyle="1" w:styleId="CBBF1ADE77A94ED4BE8C48FB08E5B4AB">
    <w:name w:val="CBBF1ADE77A94ED4BE8C48FB08E5B4AB"/>
    <w:rsid w:val="00001500"/>
  </w:style>
  <w:style w:type="paragraph" w:customStyle="1" w:styleId="4151FE207D4742269367A60E37C2B796">
    <w:name w:val="4151FE207D4742269367A60E37C2B796"/>
    <w:rsid w:val="00001500"/>
  </w:style>
  <w:style w:type="paragraph" w:customStyle="1" w:styleId="1A711A7AF3E245AE819C532E7DBDA756">
    <w:name w:val="1A711A7AF3E245AE819C532E7DBDA756"/>
    <w:rsid w:val="00001500"/>
  </w:style>
  <w:style w:type="paragraph" w:customStyle="1" w:styleId="20300BAA36D8464997359937B4AA40D1">
    <w:name w:val="20300BAA36D8464997359937B4AA40D1"/>
    <w:rsid w:val="00001500"/>
  </w:style>
  <w:style w:type="paragraph" w:customStyle="1" w:styleId="71CCED88628B4C168A0C75D995A58DE3">
    <w:name w:val="71CCED88628B4C168A0C75D995A58DE3"/>
    <w:rsid w:val="00001500"/>
  </w:style>
  <w:style w:type="paragraph" w:customStyle="1" w:styleId="0032853CD9BE4387A270F856643FA66A">
    <w:name w:val="0032853CD9BE4387A270F856643FA66A"/>
    <w:rsid w:val="00001500"/>
  </w:style>
  <w:style w:type="paragraph" w:customStyle="1" w:styleId="7EFA1A3D36D84AD2A230125B6258F552">
    <w:name w:val="7EFA1A3D36D84AD2A230125B6258F552"/>
    <w:rsid w:val="00001500"/>
  </w:style>
  <w:style w:type="paragraph" w:customStyle="1" w:styleId="665E3A465748478CAD4626CA1A14FAF7">
    <w:name w:val="665E3A465748478CAD4626CA1A14FAF7"/>
    <w:rsid w:val="00001500"/>
  </w:style>
  <w:style w:type="paragraph" w:customStyle="1" w:styleId="A828F15E1AB040C3A6A93C8FBEA309A1">
    <w:name w:val="A828F15E1AB040C3A6A93C8FBEA309A1"/>
    <w:rsid w:val="00BA534C"/>
  </w:style>
  <w:style w:type="paragraph" w:customStyle="1" w:styleId="C2CB380E4637453F8C7A00F48C183E14">
    <w:name w:val="C2CB380E4637453F8C7A00F48C183E14"/>
    <w:rsid w:val="00304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AE814B1AADD448318FEA7FCDDFEC6" ma:contentTypeVersion="2" ma:contentTypeDescription="Create a new document." ma:contentTypeScope="" ma:versionID="1096cdbe48831955839bfef37310b332">
  <xsd:schema xmlns:xsd="http://www.w3.org/2001/XMLSchema" xmlns:xs="http://www.w3.org/2001/XMLSchema" xmlns:p="http://schemas.microsoft.com/office/2006/metadata/properties" xmlns:ns3="bcdd178c-13f4-48ab-b64b-8140b1b3c47b" targetNamespace="http://schemas.microsoft.com/office/2006/metadata/properties" ma:root="true" ma:fieldsID="2f02abd3e60a3f486cf4ab75bdc28433" ns3:_="">
    <xsd:import namespace="bcdd178c-13f4-48ab-b64b-8140b1b3c4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d178c-13f4-48ab-b64b-8140b1b3c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0E04B0-C2AE-4C73-9E0D-03353A549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d178c-13f4-48ab-b64b-8140b1b3c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2020-01-07T06:37:00Z</dcterms:created>
  <dcterms:modified xsi:type="dcterms:W3CDTF">2020-07-27T14:29:00Z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0x0101004E1AE814B1AADD448318FEA7FCDDFEC6</vt:lpwstr>
  </property>
</Properties>
</file>